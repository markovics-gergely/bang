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660EEF9A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31FB508" w:rsidR="004851C7" w:rsidRDefault="00B34A99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A87F7E">
        <w:t>Automatizálási és Alkalmazott Informatikai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3AEC1C82" w:rsidR="0063585C" w:rsidRPr="00B50CAA" w:rsidRDefault="006459E0" w:rsidP="00171054">
      <w:pPr>
        <w:pStyle w:val="Cmlapszerz"/>
      </w:pPr>
      <w:r>
        <w:t>Nagy Viktor</w:t>
      </w:r>
    </w:p>
    <w:p w14:paraId="5532B58E" w14:textId="0E5CB681" w:rsidR="0063585C" w:rsidRPr="006459E0" w:rsidRDefault="006459E0" w:rsidP="006459E0">
      <w:pPr>
        <w:pStyle w:val="Alcm"/>
        <w:rPr>
          <w:b/>
          <w:bCs/>
          <w:caps/>
          <w:noProof w:val="0"/>
          <w:kern w:val="28"/>
          <w:sz w:val="52"/>
          <w:szCs w:val="32"/>
        </w:rPr>
      </w:pPr>
      <w:r w:rsidRPr="006459E0">
        <w:rPr>
          <w:b/>
          <w:bCs/>
          <w:caps/>
          <w:noProof w:val="0"/>
          <w:kern w:val="28"/>
          <w:sz w:val="52"/>
          <w:szCs w:val="32"/>
        </w:rPr>
        <w:t>Kártyajáték megvalósítása</w:t>
      </w:r>
      <w:r>
        <w:rPr>
          <w:b/>
          <w:bCs/>
          <w:caps/>
          <w:noProof w:val="0"/>
          <w:kern w:val="28"/>
          <w:sz w:val="52"/>
          <w:szCs w:val="32"/>
        </w:rPr>
        <w:t xml:space="preserve">                     </w:t>
      </w:r>
      <w:r w:rsidRPr="006459E0">
        <w:t>ASP.NET Core és Angular platformon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685B009A" w:rsidR="0063585C" w:rsidRDefault="00B34A99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6A1B7F">
                              <w:t xml:space="preserve">Dr. </w:t>
                            </w:r>
                            <w:r w:rsidR="006459E0">
                              <w:t>Kővári Bence András</w:t>
                            </w:r>
                            <w:r>
                              <w:fldChar w:fldCharType="end"/>
                            </w:r>
                          </w:p>
                          <w:p w14:paraId="4EC91467" w14:textId="4B708318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4B4B7E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685B009A" w:rsidR="0063585C" w:rsidRDefault="00B34A99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6A1B7F">
                        <w:t xml:space="preserve">Dr. </w:t>
                      </w:r>
                      <w:r w:rsidR="006459E0">
                        <w:t>Kővári Bence András</w:t>
                      </w:r>
                      <w:r>
                        <w:fldChar w:fldCharType="end"/>
                      </w:r>
                    </w:p>
                    <w:p w14:paraId="4EC91467" w14:textId="4B708318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4B4B7E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C882A20" w14:textId="3F147EC6" w:rsidR="00A87F7E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87720" w:history="1">
        <w:r w:rsidR="00A87F7E" w:rsidRPr="00321925">
          <w:rPr>
            <w:rStyle w:val="Hiperhivatkozs"/>
            <w:noProof/>
          </w:rPr>
          <w:t>Összefoglaló</w:t>
        </w:r>
        <w:r w:rsidR="00A87F7E">
          <w:rPr>
            <w:noProof/>
            <w:webHidden/>
          </w:rPr>
          <w:tab/>
        </w:r>
        <w:r w:rsidR="00A87F7E">
          <w:rPr>
            <w:noProof/>
            <w:webHidden/>
          </w:rPr>
          <w:fldChar w:fldCharType="begin"/>
        </w:r>
        <w:r w:rsidR="00A87F7E">
          <w:rPr>
            <w:noProof/>
            <w:webHidden/>
          </w:rPr>
          <w:instrText xml:space="preserve"> PAGEREF _Toc87987720 \h </w:instrText>
        </w:r>
        <w:r w:rsidR="00A87F7E">
          <w:rPr>
            <w:noProof/>
            <w:webHidden/>
          </w:rPr>
        </w:r>
        <w:r w:rsidR="00A87F7E">
          <w:rPr>
            <w:noProof/>
            <w:webHidden/>
          </w:rPr>
          <w:fldChar w:fldCharType="separate"/>
        </w:r>
        <w:r w:rsidR="00A87F7E">
          <w:rPr>
            <w:noProof/>
            <w:webHidden/>
          </w:rPr>
          <w:t>4</w:t>
        </w:r>
        <w:r w:rsidR="00A87F7E">
          <w:rPr>
            <w:noProof/>
            <w:webHidden/>
          </w:rPr>
          <w:fldChar w:fldCharType="end"/>
        </w:r>
      </w:hyperlink>
    </w:p>
    <w:p w14:paraId="1EC4F541" w14:textId="6A1A28BA" w:rsidR="00A87F7E" w:rsidRDefault="00A87F7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7987721" w:history="1">
        <w:r w:rsidRPr="00321925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17A1C" w14:textId="43C1903B" w:rsidR="00A87F7E" w:rsidRDefault="00A87F7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7987722" w:history="1">
        <w:r w:rsidRPr="00321925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64031" w14:textId="61E9DC7C" w:rsidR="00A87F7E" w:rsidRDefault="00A87F7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7987723" w:history="1">
        <w:r w:rsidRPr="00321925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C95E3B" w14:textId="2628F12E" w:rsidR="00A87F7E" w:rsidRDefault="00A87F7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7987724" w:history="1">
        <w:r w:rsidRPr="00321925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30F3C0" w14:textId="47FF50E0" w:rsidR="00A87F7E" w:rsidRDefault="00A87F7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7987725" w:history="1">
        <w:r w:rsidRPr="00321925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03B909" w14:textId="0AE82D10" w:rsidR="00A87F7E" w:rsidRDefault="00A87F7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7987726" w:history="1">
        <w:r w:rsidRPr="00321925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E4F29" w14:textId="6ED6BFD8" w:rsidR="00A87F7E" w:rsidRDefault="00A87F7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7987727" w:history="1">
        <w:r w:rsidRPr="00321925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8F96E9" w14:textId="5BD7944C" w:rsidR="00A87F7E" w:rsidRDefault="00A87F7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7987728" w:history="1">
        <w:r w:rsidRPr="00321925">
          <w:rPr>
            <w:rStyle w:val="Hiperhivatkozs"/>
            <w:noProof/>
          </w:rPr>
          <w:t xml:space="preserve">2 </w:t>
        </w:r>
        <w:r w:rsidR="006A19B7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9D3944" w14:textId="57558468" w:rsidR="00A87F7E" w:rsidRDefault="00A87F7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7987729" w:history="1">
        <w:r w:rsidRPr="00321925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AAD09F" w14:textId="77AB1FEE" w:rsidR="00A87F7E" w:rsidRDefault="00A87F7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7987730" w:history="1">
        <w:r w:rsidRPr="00321925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B0DC16" w14:textId="58126BAE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36DA9C9C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A87F7E">
        <w:rPr>
          <w:b/>
          <w:bCs/>
          <w:noProof/>
        </w:rPr>
        <w:t>Nagy Viktor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>szakdolgozatot</w:t>
      </w:r>
      <w:r w:rsidR="008C722C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088CE57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87F7E">
        <w:rPr>
          <w:noProof/>
        </w:rPr>
        <w:t>2021. 11. 16.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6A01EB86" w:rsidR="005E01E0" w:rsidRDefault="005E01E0" w:rsidP="00854BDC">
      <w:pPr>
        <w:pStyle w:val="Nyilatkozatalrs"/>
      </w:pPr>
      <w:r>
        <w:tab/>
      </w:r>
      <w:r w:rsidR="00B34A99">
        <w:fldChar w:fldCharType="begin"/>
      </w:r>
      <w:r w:rsidR="00B34A99">
        <w:instrText xml:space="preserve"> AUTHOR   \* MERGEFORMAT </w:instrText>
      </w:r>
      <w:r w:rsidR="00B34A99">
        <w:fldChar w:fldCharType="separate"/>
      </w:r>
      <w:r w:rsidR="00A87F7E">
        <w:t>Nagy Viktor</w:t>
      </w:r>
      <w:r w:rsidR="00B34A99">
        <w:fldChar w:fldCharType="end"/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87987720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87987721"/>
      <w:r w:rsidRPr="00B50CAA">
        <w:lastRenderedPageBreak/>
        <w:t>Abstract</w:t>
      </w:r>
      <w:bookmarkEnd w:id="1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2" w:name="_Toc332797397"/>
      <w:bookmarkStart w:id="3" w:name="_Toc87987722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87987723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87987724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87987725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634689B1" w:rsidR="002841F9" w:rsidRDefault="00B34A99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A87F7E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A87F7E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87987726"/>
      <w:bookmarkStart w:id="12" w:name="_Ref87987775"/>
      <w:bookmarkStart w:id="13" w:name="_Ref87987778"/>
      <w:r>
        <w:t>Kódrészletek</w:t>
      </w:r>
      <w:bookmarkEnd w:id="10"/>
      <w:bookmarkEnd w:id="11"/>
      <w:bookmarkEnd w:id="12"/>
      <w:bookmarkEnd w:id="13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r>
        <w:t>using System;</w:t>
      </w:r>
    </w:p>
    <w:p w14:paraId="221E7E10" w14:textId="77777777" w:rsidR="00650C7C" w:rsidRDefault="00650C7C" w:rsidP="00650C7C">
      <w:pPr>
        <w:pStyle w:val="Kd"/>
      </w:pPr>
      <w:r>
        <w:t>namespace MyApp</w:t>
      </w:r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  <w:t>class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77777777" w:rsidR="00650C7C" w:rsidRDefault="00650C7C" w:rsidP="00650C7C">
      <w:pPr>
        <w:pStyle w:val="Kd"/>
      </w:pPr>
      <w:r>
        <w:t>}</w:t>
      </w:r>
    </w:p>
    <w:p w14:paraId="72007EA0" w14:textId="77777777" w:rsidR="00225F65" w:rsidRDefault="00225F65" w:rsidP="00225F65">
      <w:pPr>
        <w:pStyle w:val="Cmsor3"/>
      </w:pPr>
      <w:bookmarkStart w:id="14" w:name="_Toc332797402"/>
      <w:bookmarkStart w:id="15" w:name="_Toc87987727"/>
      <w:r>
        <w:t>Irodalomjegyzék</w:t>
      </w:r>
      <w:bookmarkEnd w:id="14"/>
      <w:bookmarkEnd w:id="15"/>
    </w:p>
    <w:p w14:paraId="1806A189" w14:textId="6E5E7E4B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>Irodalomjegyzé</w:t>
      </w:r>
      <w:r w:rsidR="00A87F7E">
        <w:rPr>
          <w:rStyle w:val="Kiemels2"/>
        </w:rPr>
        <w:fldChar w:fldCharType="begin"/>
      </w:r>
      <w:r w:rsidR="00A87F7E">
        <w:rPr>
          <w:rStyle w:val="Kiemels2"/>
        </w:rPr>
        <w:instrText xml:space="preserve"> REF _Ref87987775 \r \h </w:instrText>
      </w:r>
      <w:r w:rsidR="00A87F7E">
        <w:rPr>
          <w:rStyle w:val="Kiemels2"/>
        </w:rPr>
      </w:r>
      <w:r w:rsidR="00A87F7E">
        <w:rPr>
          <w:rStyle w:val="Kiemels2"/>
        </w:rPr>
        <w:fldChar w:fldCharType="separate"/>
      </w:r>
      <w:r w:rsidR="00A87F7E">
        <w:rPr>
          <w:rStyle w:val="Kiemels2"/>
        </w:rPr>
        <w:t>1.1.</w:t>
      </w:r>
      <w:r w:rsidR="00A87F7E">
        <w:rPr>
          <w:rStyle w:val="Kiemels2"/>
        </w:rPr>
        <w:t>3</w:t>
      </w:r>
      <w:r w:rsidR="00A87F7E">
        <w:rPr>
          <w:rStyle w:val="Kiemels2"/>
        </w:rPr>
        <w:fldChar w:fldCharType="end"/>
      </w:r>
      <w:r w:rsidR="00A87F7E">
        <w:rPr>
          <w:rStyle w:val="Kiemels2"/>
        </w:rPr>
        <w:fldChar w:fldCharType="begin"/>
      </w:r>
      <w:r w:rsidR="00A87F7E">
        <w:rPr>
          <w:rStyle w:val="Kiemels2"/>
        </w:rPr>
        <w:instrText xml:space="preserve"> REF _Ref87987778 \r \h </w:instrText>
      </w:r>
      <w:r w:rsidR="00A87F7E">
        <w:rPr>
          <w:rStyle w:val="Kiemels2"/>
        </w:rPr>
      </w:r>
      <w:r w:rsidR="00A87F7E">
        <w:rPr>
          <w:rStyle w:val="Kiemels2"/>
        </w:rPr>
        <w:fldChar w:fldCharType="separate"/>
      </w:r>
      <w:r w:rsidR="00A87F7E">
        <w:rPr>
          <w:rStyle w:val="Kiemels2"/>
        </w:rPr>
        <w:t>1.1.3</w:t>
      </w:r>
      <w:r w:rsidR="00A87F7E">
        <w:rPr>
          <w:rStyle w:val="Kiemels2"/>
        </w:rPr>
        <w:fldChar w:fldCharType="end"/>
      </w:r>
      <w:r w:rsidRPr="00225F65">
        <w:rPr>
          <w:rStyle w:val="Kiemels2"/>
        </w:rPr>
        <w:t xml:space="preserve">k forrás </w:t>
      </w:r>
      <w:r>
        <w:t>stílussal emeljük ki.</w:t>
      </w:r>
    </w:p>
    <w:p w14:paraId="516FBD57" w14:textId="0F516ECB" w:rsidR="00730B3C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 w:rsidR="00A87F7E">
        <w:t>[1]</w:t>
      </w:r>
      <w:r>
        <w:fldChar w:fldCharType="end"/>
      </w:r>
      <w:r>
        <w:t>), így azok automatikusan frissülnek a hivatkozások átrendezésekor.</w:t>
      </w:r>
    </w:p>
    <w:p w14:paraId="46BF91C4" w14:textId="114C867C" w:rsidR="00B4104A" w:rsidRDefault="003D2725" w:rsidP="00700E3A">
      <w:pPr>
        <w:pStyle w:val="Cmsor1"/>
      </w:pPr>
      <w:r>
        <w:lastRenderedPageBreak/>
        <w:t>Technológiák</w:t>
      </w:r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6" w:name="_Toc87987729"/>
      <w:r w:rsidRPr="00B50CAA">
        <w:lastRenderedPageBreak/>
        <w:t>Irodalomjegyzék</w:t>
      </w:r>
      <w:bookmarkEnd w:id="16"/>
    </w:p>
    <w:p w14:paraId="1056D64D" w14:textId="77777777" w:rsidR="00B50CAA" w:rsidRPr="00EE1A1F" w:rsidRDefault="00EE1A1F" w:rsidP="006F512E">
      <w:pPr>
        <w:pStyle w:val="Irodalomjegyzksor"/>
      </w:pPr>
      <w:bookmarkStart w:id="1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7"/>
    </w:p>
    <w:p w14:paraId="6E6803C3" w14:textId="42141F0A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18F78C71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8" w:name="_Toc87987730"/>
      <w:r>
        <w:lastRenderedPageBreak/>
        <w:t>Függelék</w:t>
      </w:r>
      <w:bookmarkEnd w:id="18"/>
    </w:p>
    <w:p w14:paraId="5747A86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BAD9" w14:textId="77777777" w:rsidR="00B34A99" w:rsidRDefault="00B34A99">
      <w:r>
        <w:separator/>
      </w:r>
    </w:p>
  </w:endnote>
  <w:endnote w:type="continuationSeparator" w:id="0">
    <w:p w14:paraId="2B32321A" w14:textId="77777777" w:rsidR="00B34A99" w:rsidRDefault="00B3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BCBA" w14:textId="77777777" w:rsidR="00B34A99" w:rsidRDefault="00B34A99">
      <w:r>
        <w:separator/>
      </w:r>
    </w:p>
  </w:footnote>
  <w:footnote w:type="continuationSeparator" w:id="0">
    <w:p w14:paraId="51AFF2E1" w14:textId="77777777" w:rsidR="00B34A99" w:rsidRDefault="00B3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53E0"/>
    <w:rsid w:val="001102B6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D2725"/>
    <w:rsid w:val="003E70B1"/>
    <w:rsid w:val="003F5425"/>
    <w:rsid w:val="00410924"/>
    <w:rsid w:val="0048395A"/>
    <w:rsid w:val="004851C7"/>
    <w:rsid w:val="00486C1A"/>
    <w:rsid w:val="004A4B8D"/>
    <w:rsid w:val="004B4B7E"/>
    <w:rsid w:val="00502A30"/>
    <w:rsid w:val="005202C0"/>
    <w:rsid w:val="005524FC"/>
    <w:rsid w:val="00576495"/>
    <w:rsid w:val="005D3443"/>
    <w:rsid w:val="005E01E0"/>
    <w:rsid w:val="005F3404"/>
    <w:rsid w:val="0062185B"/>
    <w:rsid w:val="0063585C"/>
    <w:rsid w:val="00641018"/>
    <w:rsid w:val="006459E0"/>
    <w:rsid w:val="00650C7C"/>
    <w:rsid w:val="00675281"/>
    <w:rsid w:val="00681E99"/>
    <w:rsid w:val="00692605"/>
    <w:rsid w:val="006A19B7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923A0"/>
    <w:rsid w:val="008C722C"/>
    <w:rsid w:val="008E7228"/>
    <w:rsid w:val="0090541F"/>
    <w:rsid w:val="00914E61"/>
    <w:rsid w:val="00940CB1"/>
    <w:rsid w:val="0098532E"/>
    <w:rsid w:val="009A32B9"/>
    <w:rsid w:val="009B1AB8"/>
    <w:rsid w:val="009C1C93"/>
    <w:rsid w:val="009E67D2"/>
    <w:rsid w:val="00A34DC4"/>
    <w:rsid w:val="00A87F7E"/>
    <w:rsid w:val="00AB511F"/>
    <w:rsid w:val="00AE05C4"/>
    <w:rsid w:val="00B13FD0"/>
    <w:rsid w:val="00B34A99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41</TotalTime>
  <Pages>10</Pages>
  <Words>647</Words>
  <Characters>4468</Characters>
  <Application>Microsoft Office Word</Application>
  <DocSecurity>0</DocSecurity>
  <Lines>37</Lines>
  <Paragraphs>10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Kártyajáték megvalósítása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Kővári Bence András</Manager>
  <Company>Automatizálási és Alkalmazott Informatikai Tanszék</Company>
  <LinksUpToDate>false</LinksUpToDate>
  <CharactersWithSpaces>5105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Kártyajáték megvalósítása</dc:title>
  <dc:subject>ASP.NET Core és Angular platformon</dc:subject>
  <dc:creator>Nagy Viktor</dc:creator>
  <cp:keywords/>
  <dc:description>Az adatok átírása után a dokumentum egészére adjanak ki frissítést.</dc:description>
  <cp:lastModifiedBy>Viktor Nagy</cp:lastModifiedBy>
  <cp:revision>7</cp:revision>
  <cp:lastPrinted>2002-07-08T12:51:00Z</cp:lastPrinted>
  <dcterms:created xsi:type="dcterms:W3CDTF">2021-11-16T19:30:00Z</dcterms:created>
  <dcterms:modified xsi:type="dcterms:W3CDTF">2021-11-16T21:30:00Z</dcterms:modified>
</cp:coreProperties>
</file>