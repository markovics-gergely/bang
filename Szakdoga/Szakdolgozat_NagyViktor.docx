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62CB" w14:textId="660EEF9A" w:rsidR="0063585C" w:rsidRPr="004851C7" w:rsidRDefault="00760739" w:rsidP="00D429F2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331FB508" w:rsidR="004851C7" w:rsidRDefault="00FF5ED9" w:rsidP="00D429F2">
      <w:pPr>
        <w:pStyle w:val="Cmlapkarstanszk"/>
      </w:pPr>
      <w:fldSimple w:instr=" DOCPROPERTY  Company  \* MERGEFORMAT ">
        <w:r w:rsidR="00A87F7E">
          <w:t>Automatizálási és Alkalmazott Informatikai Tanszék</w:t>
        </w:r>
      </w:fldSimple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3AEC1C82" w:rsidR="0063585C" w:rsidRPr="00B50CAA" w:rsidRDefault="006459E0" w:rsidP="00171054">
      <w:pPr>
        <w:pStyle w:val="Cmlapszerz"/>
      </w:pPr>
      <w:r>
        <w:t>Nagy Viktor</w:t>
      </w:r>
    </w:p>
    <w:p w14:paraId="5532B58E" w14:textId="0E5CB681" w:rsidR="0063585C" w:rsidRPr="006459E0" w:rsidRDefault="006459E0" w:rsidP="006459E0">
      <w:pPr>
        <w:pStyle w:val="Alcm"/>
        <w:rPr>
          <w:b/>
          <w:bCs/>
          <w:caps/>
          <w:noProof w:val="0"/>
          <w:kern w:val="28"/>
          <w:sz w:val="52"/>
          <w:szCs w:val="32"/>
        </w:rPr>
      </w:pPr>
      <w:r w:rsidRPr="006459E0">
        <w:rPr>
          <w:b/>
          <w:bCs/>
          <w:caps/>
          <w:noProof w:val="0"/>
          <w:kern w:val="28"/>
          <w:sz w:val="52"/>
          <w:szCs w:val="32"/>
        </w:rPr>
        <w:t>Kártyajáték megvalósítása</w:t>
      </w:r>
      <w:r>
        <w:rPr>
          <w:b/>
          <w:bCs/>
          <w:caps/>
          <w:noProof w:val="0"/>
          <w:kern w:val="28"/>
          <w:sz w:val="52"/>
          <w:szCs w:val="32"/>
        </w:rPr>
        <w:t xml:space="preserve">                     </w:t>
      </w:r>
      <w:r w:rsidRPr="006459E0">
        <w:t>ASP.NET Core és Angular platformon</w:t>
      </w:r>
    </w:p>
    <w:p w14:paraId="156BF04A" w14:textId="49A34DD4" w:rsidR="0063585C" w:rsidRPr="00D429F2" w:rsidRDefault="00646A41" w:rsidP="009C1C93">
      <w:pPr>
        <w:pStyle w:val="Alcm"/>
      </w:pPr>
      <w: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C08384" wp14:editId="3AF7A5E0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0" t="0" r="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720409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685B009A" w:rsidR="0063585C" w:rsidRDefault="00FF5ED9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 w:rsidR="006A1B7F">
                                <w:t xml:space="preserve">Dr. </w:t>
                              </w:r>
                              <w:r w:rsidR="006459E0">
                                <w:t>Kővári Bence András</w:t>
                              </w:r>
                            </w:fldSimple>
                          </w:p>
                          <w:p w14:paraId="4EC91467" w14:textId="28204DA4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4E393F">
                              <w:rPr>
                                <w:noProof/>
                              </w:rPr>
                              <w:t>2021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C0838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Api+Gf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32720409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685B009A" w:rsidR="0063585C" w:rsidRDefault="00FF5ED9" w:rsidP="00171054">
                      <w:pPr>
                        <w:pStyle w:val="Cmlapszerz"/>
                      </w:pPr>
                      <w:fldSimple w:instr=" DOCPROPERTY &quot;Manager&quot;  \* MERGEFORMAT ">
                        <w:r w:rsidR="006A1B7F">
                          <w:t xml:space="preserve">Dr. </w:t>
                        </w:r>
                        <w:r w:rsidR="006459E0">
                          <w:t>Kővári Bence András</w:t>
                        </w:r>
                      </w:fldSimple>
                    </w:p>
                    <w:p w14:paraId="4EC91467" w14:textId="28204DA4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4E393F">
                        <w:rPr>
                          <w:noProof/>
                        </w:rPr>
                        <w:t>2021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82B4E2" w14:textId="422F704B" w:rsidR="005005E5" w:rsidRDefault="0063585C" w:rsidP="005005E5">
      <w:pPr>
        <w:pStyle w:val="Fejezetcmtartalomjegyzknlkl"/>
      </w:pPr>
      <w:r w:rsidRPr="00B50CAA">
        <w:lastRenderedPageBreak/>
        <w:t>Tartalomjegyzék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d w:val="-296376692"/>
        <w:docPartObj>
          <w:docPartGallery w:val="Table of Contents"/>
          <w:docPartUnique/>
        </w:docPartObj>
      </w:sdtPr>
      <w:sdtEndPr/>
      <w:sdtContent>
        <w:p w14:paraId="0161F1FC" w14:textId="50DE7FDE" w:rsidR="005005E5" w:rsidRDefault="005005E5">
          <w:pPr>
            <w:pStyle w:val="Tartalomjegyzkcmsora"/>
          </w:pPr>
        </w:p>
        <w:p w14:paraId="2C5EE18A" w14:textId="71411107" w:rsidR="004E393F" w:rsidRDefault="005005E5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92207" w:history="1">
            <w:r w:rsidR="004E393F" w:rsidRPr="004216D6">
              <w:rPr>
                <w:rStyle w:val="Hiperhivatkozs"/>
                <w:noProof/>
              </w:rPr>
              <w:t>Összefoglaló</w:t>
            </w:r>
            <w:r w:rsidR="004E393F">
              <w:rPr>
                <w:noProof/>
                <w:webHidden/>
              </w:rPr>
              <w:tab/>
            </w:r>
            <w:r w:rsidR="004E393F">
              <w:rPr>
                <w:noProof/>
                <w:webHidden/>
              </w:rPr>
              <w:fldChar w:fldCharType="begin"/>
            </w:r>
            <w:r w:rsidR="004E393F">
              <w:rPr>
                <w:noProof/>
                <w:webHidden/>
              </w:rPr>
              <w:instrText xml:space="preserve"> PAGEREF _Toc88492207 \h </w:instrText>
            </w:r>
            <w:r w:rsidR="004E393F">
              <w:rPr>
                <w:noProof/>
                <w:webHidden/>
              </w:rPr>
            </w:r>
            <w:r w:rsidR="004E393F">
              <w:rPr>
                <w:noProof/>
                <w:webHidden/>
              </w:rPr>
              <w:fldChar w:fldCharType="separate"/>
            </w:r>
            <w:r w:rsidR="004E393F">
              <w:rPr>
                <w:noProof/>
                <w:webHidden/>
              </w:rPr>
              <w:t>5</w:t>
            </w:r>
            <w:r w:rsidR="004E393F">
              <w:rPr>
                <w:noProof/>
                <w:webHidden/>
              </w:rPr>
              <w:fldChar w:fldCharType="end"/>
            </w:r>
          </w:hyperlink>
        </w:p>
        <w:p w14:paraId="4EFF4678" w14:textId="6381B97F" w:rsidR="004E393F" w:rsidRDefault="004E393F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88492208" w:history="1">
            <w:r w:rsidRPr="004216D6">
              <w:rPr>
                <w:rStyle w:val="Hiperhivatkozs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538B" w14:textId="20B807A8" w:rsidR="004E393F" w:rsidRDefault="004E393F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88492209" w:history="1">
            <w:r w:rsidRPr="004216D6">
              <w:rPr>
                <w:rStyle w:val="Hiperhivatkozs"/>
                <w:noProof/>
              </w:rPr>
              <w:t>1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CF31" w14:textId="38DC1E44" w:rsidR="004E393F" w:rsidRDefault="004E393F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10" w:history="1">
            <w:r w:rsidRPr="004216D6">
              <w:rPr>
                <w:rStyle w:val="Hiperhivatkozs"/>
                <w:noProof/>
              </w:rPr>
              <w:t>1.1 Általános 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6086" w14:textId="27D0BC8E" w:rsidR="004E393F" w:rsidRDefault="004E393F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11" w:history="1">
            <w:r w:rsidRPr="004216D6">
              <w:rPr>
                <w:rStyle w:val="Hiperhivatkozs"/>
                <w:noProof/>
              </w:rPr>
              <w:t>1.2 Társasjátékok, internetes játékok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A05D" w14:textId="194EA2AE" w:rsidR="004E393F" w:rsidRDefault="004E393F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12" w:history="1">
            <w:r w:rsidRPr="004216D6">
              <w:rPr>
                <w:rStyle w:val="Hiperhivatkozs"/>
                <w:noProof/>
              </w:rPr>
              <w:t>1.3 Közös munka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E5A7" w14:textId="059F4A9A" w:rsidR="004E393F" w:rsidRDefault="004E393F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13" w:history="1">
            <w:r w:rsidRPr="004216D6">
              <w:rPr>
                <w:rStyle w:val="Hiperhivatkozs"/>
                <w:noProof/>
              </w:rPr>
              <w:t>1.4 Saját feladatrészek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717A7" w14:textId="766BE78E" w:rsidR="004E393F" w:rsidRDefault="004E393F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88492214" w:history="1">
            <w:r w:rsidRPr="004216D6">
              <w:rPr>
                <w:rStyle w:val="Hiperhivatkozs"/>
                <w:noProof/>
              </w:rPr>
              <w:t>2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2F4B" w14:textId="055CCC80" w:rsidR="004E393F" w:rsidRDefault="004E393F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88492215" w:history="1">
            <w:r w:rsidRPr="004216D6">
              <w:rPr>
                <w:rStyle w:val="Hiperhivatkozs"/>
                <w:noProof/>
              </w:rPr>
              <w:t>3 Tervezés,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A30FB" w14:textId="362551FE" w:rsidR="004E393F" w:rsidRDefault="004E393F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16" w:history="1">
            <w:r w:rsidRPr="004216D6">
              <w:rPr>
                <w:rStyle w:val="Hiperhivatkozs"/>
                <w:noProof/>
              </w:rPr>
              <w:t>3.1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5D3C4" w14:textId="23543889" w:rsidR="004E393F" w:rsidRDefault="004E393F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17" w:history="1">
            <w:r w:rsidRPr="004216D6">
              <w:rPr>
                <w:rStyle w:val="Hiperhivatkozs"/>
                <w:noProof/>
              </w:rPr>
              <w:t>3.2 A rendszer architektúrájának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9E417" w14:textId="0CC1FF87" w:rsidR="004E393F" w:rsidRDefault="004E393F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18" w:history="1">
            <w:r w:rsidRPr="004216D6">
              <w:rPr>
                <w:rStyle w:val="Hiperhivatkozs"/>
                <w:noProof/>
              </w:rPr>
              <w:t>3.2.1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010AF" w14:textId="013825E2" w:rsidR="004E393F" w:rsidRDefault="004E393F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19" w:history="1">
            <w:r w:rsidRPr="004216D6">
              <w:rPr>
                <w:rStyle w:val="Hiperhivatkozs"/>
                <w:noProof/>
              </w:rPr>
              <w:t>3.2.2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CEA9C" w14:textId="7DBEAD4A" w:rsidR="004E393F" w:rsidRDefault="004E393F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20" w:history="1">
            <w:r w:rsidRPr="004216D6">
              <w:rPr>
                <w:rStyle w:val="Hiperhivatkozs"/>
                <w:noProof/>
              </w:rPr>
              <w:t>3.2.3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11EC3" w14:textId="1D1DD8A9" w:rsidR="004E393F" w:rsidRDefault="004E393F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88492221" w:history="1">
            <w:r w:rsidRPr="004216D6">
              <w:rPr>
                <w:rStyle w:val="Hiperhivatkozs"/>
                <w:noProof/>
              </w:rPr>
              <w:t>4 Program részletes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6129B" w14:textId="7906F9F8" w:rsidR="004E393F" w:rsidRDefault="004E393F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22" w:history="1">
            <w:r w:rsidRPr="004216D6">
              <w:rPr>
                <w:rStyle w:val="Hiperhivatkozs"/>
                <w:noProof/>
              </w:rPr>
              <w:t>4.1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49024" w14:textId="2EE02785" w:rsidR="004E393F" w:rsidRDefault="004E393F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23" w:history="1">
            <w:r w:rsidRPr="004216D6">
              <w:rPr>
                <w:rStyle w:val="Hiperhivatkozs"/>
                <w:noProof/>
              </w:rPr>
              <w:t>4.1.1 Mikroszolgáltatások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A61A9" w14:textId="39448CE1" w:rsidR="004E393F" w:rsidRDefault="004E393F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24" w:history="1">
            <w:r w:rsidRPr="004216D6">
              <w:rPr>
                <w:rStyle w:val="Hiperhivatkozs"/>
                <w:noProof/>
              </w:rPr>
              <w:t>4.1.2 Többrétegű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16D29" w14:textId="1B359D4F" w:rsidR="004E393F" w:rsidRDefault="004E393F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25" w:history="1">
            <w:r w:rsidRPr="004216D6">
              <w:rPr>
                <w:rStyle w:val="Hiperhivatkozs"/>
                <w:noProof/>
              </w:rPr>
              <w:t>4.1.3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56C6D" w14:textId="6812A61F" w:rsidR="004E393F" w:rsidRDefault="004E393F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26" w:history="1">
            <w:r w:rsidRPr="004216D6">
              <w:rPr>
                <w:rStyle w:val="Hiperhivatkozs"/>
                <w:noProof/>
              </w:rPr>
              <w:t>4.1.4 Adatelérési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63B8" w14:textId="746F449E" w:rsidR="004E393F" w:rsidRDefault="004E393F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27" w:history="1">
            <w:r w:rsidRPr="004216D6">
              <w:rPr>
                <w:rStyle w:val="Hiperhivatkozs"/>
                <w:noProof/>
              </w:rPr>
              <w:t>4.1.5 Üzleti logikai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66AE" w14:textId="0E88AB3A" w:rsidR="004E393F" w:rsidRDefault="004E393F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28" w:history="1">
            <w:r w:rsidRPr="004216D6">
              <w:rPr>
                <w:rStyle w:val="Hiperhivatkozs"/>
                <w:noProof/>
              </w:rPr>
              <w:t>4.1.6 Prezentációs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FD13" w14:textId="1314BBF6" w:rsidR="004E393F" w:rsidRDefault="004E393F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29" w:history="1">
            <w:r w:rsidRPr="004216D6">
              <w:rPr>
                <w:rStyle w:val="Hiperhivatkozs"/>
                <w:noProof/>
              </w:rPr>
              <w:t>4.1.7 API átjáró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B8FE7" w14:textId="6B64FBFD" w:rsidR="004E393F" w:rsidRDefault="004E393F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30" w:history="1">
            <w:r w:rsidRPr="004216D6">
              <w:rPr>
                <w:rStyle w:val="Hiperhivatkozs"/>
                <w:noProof/>
              </w:rPr>
              <w:t>4.2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6E21" w14:textId="49321D4A" w:rsidR="004E393F" w:rsidRDefault="004E393F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31" w:history="1">
            <w:r w:rsidRPr="004216D6">
              <w:rPr>
                <w:rStyle w:val="Hiperhivatkozs"/>
                <w:noProof/>
              </w:rPr>
              <w:t>4.2.1 Komponsek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C054" w14:textId="4E8482B1" w:rsidR="004E393F" w:rsidRDefault="004E393F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32" w:history="1">
            <w:r w:rsidRPr="004216D6">
              <w:rPr>
                <w:rStyle w:val="Hiperhivatkozs"/>
                <w:noProof/>
              </w:rPr>
              <w:t>4.2.2 Szervízek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3646" w14:textId="1924D005" w:rsidR="004E393F" w:rsidRDefault="004E393F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33" w:history="1">
            <w:r w:rsidRPr="004216D6">
              <w:rPr>
                <w:rStyle w:val="Hiperhivatkozs"/>
                <w:noProof/>
              </w:rPr>
              <w:t>4.2.3 Pipe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2FAAA" w14:textId="5867DB7B" w:rsidR="004E393F" w:rsidRDefault="004E393F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34" w:history="1">
            <w:r w:rsidRPr="004216D6">
              <w:rPr>
                <w:rStyle w:val="Hiperhivatkozs"/>
                <w:noProof/>
              </w:rPr>
              <w:t>4.2.4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7206E" w14:textId="4A8A4A02" w:rsidR="004E393F" w:rsidRDefault="004E393F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35" w:history="1">
            <w:r w:rsidRPr="004216D6">
              <w:rPr>
                <w:rStyle w:val="Hiperhivatkozs"/>
                <w:noProof/>
              </w:rPr>
              <w:t>4.2.5 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3D92D" w14:textId="625C2DAD" w:rsidR="004E393F" w:rsidRDefault="004E393F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36" w:history="1">
            <w:r w:rsidRPr="004216D6">
              <w:rPr>
                <w:rStyle w:val="Hiperhivatkozs"/>
                <w:noProof/>
              </w:rPr>
              <w:t>4.2.6 Snackbar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7C8D" w14:textId="73762FF7" w:rsidR="004E393F" w:rsidRDefault="004E393F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37" w:history="1">
            <w:r w:rsidRPr="004216D6">
              <w:rPr>
                <w:rStyle w:val="Hiperhivatkozs"/>
                <w:noProof/>
              </w:rPr>
              <w:t>4.2.7 WebSocker (SignalR)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9E199" w14:textId="67A606E1" w:rsidR="004E393F" w:rsidRDefault="004E393F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88492238" w:history="1">
            <w:r w:rsidRPr="004216D6">
              <w:rPr>
                <w:rStyle w:val="Hiperhivatkozs"/>
                <w:noProof/>
              </w:rPr>
              <w:t>5 Összegzés, 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08326" w14:textId="205468A7" w:rsidR="004E393F" w:rsidRDefault="004E393F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8492239" w:history="1">
            <w:r w:rsidRPr="004216D6">
              <w:rPr>
                <w:rStyle w:val="Hiperhivatkozs"/>
                <w:noProof/>
              </w:rPr>
              <w:t>5.1 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171C" w14:textId="2812E393" w:rsidR="004E393F" w:rsidRDefault="004E393F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88492240" w:history="1">
            <w:r w:rsidRPr="004216D6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73989" w14:textId="46E12695" w:rsidR="004E393F" w:rsidRDefault="004E393F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88492241" w:history="1">
            <w:r w:rsidRPr="004216D6">
              <w:rPr>
                <w:rStyle w:val="Hiperhivatkozs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D06A6" w14:textId="7576DE43" w:rsidR="005005E5" w:rsidRDefault="005005E5">
          <w:r>
            <w:rPr>
              <w:b/>
              <w:bCs/>
            </w:rPr>
            <w:fldChar w:fldCharType="end"/>
          </w:r>
        </w:p>
      </w:sdtContent>
    </w:sdt>
    <w:p w14:paraId="01B0DC16" w14:textId="4AAAAB84" w:rsidR="00730B3C" w:rsidRDefault="00730B3C" w:rsidP="005005E5">
      <w:pPr>
        <w:ind w:firstLine="0"/>
      </w:pPr>
    </w:p>
    <w:p w14:paraId="78F7E073" w14:textId="77777777" w:rsidR="0063585C" w:rsidRPr="00B50CAA" w:rsidRDefault="0063585C">
      <w:pPr>
        <w:pStyle w:val="Kpalrs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36DA9C9C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A87F7E">
        <w:rPr>
          <w:b/>
          <w:bCs/>
          <w:noProof/>
        </w:rPr>
        <w:t>Nagy Viktor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>szakdolgozatot</w:t>
      </w:r>
      <w:r w:rsidR="008C722C"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6F2407B6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4E393F">
        <w:rPr>
          <w:noProof/>
        </w:rPr>
        <w:t>2021. 11. 22.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6A01EB86" w:rsidR="005E01E0" w:rsidRDefault="005E01E0" w:rsidP="00854BDC">
      <w:pPr>
        <w:pStyle w:val="Nyilatkozatalrs"/>
      </w:pPr>
      <w:r>
        <w:tab/>
      </w:r>
      <w:fldSimple w:instr=" AUTHOR   \* MERGEFORMAT ">
        <w:r w:rsidR="00A87F7E">
          <w:t>Nagy Viktor</w:t>
        </w:r>
      </w:fldSimple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12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38DB9AF2" w:rsidR="0063585C" w:rsidRDefault="0063585C" w:rsidP="00816BCB">
      <w:pPr>
        <w:pStyle w:val="Fejezetcimszmozsnlkl"/>
      </w:pPr>
      <w:bookmarkStart w:id="0" w:name="_Toc87987720"/>
      <w:bookmarkStart w:id="1" w:name="_Toc88492207"/>
      <w:r w:rsidRPr="00B50CAA">
        <w:lastRenderedPageBreak/>
        <w:t>Összefoglaló</w:t>
      </w:r>
      <w:bookmarkEnd w:id="0"/>
      <w:bookmarkEnd w:id="1"/>
    </w:p>
    <w:p w14:paraId="5BD4069C" w14:textId="1D8B8883" w:rsidR="00A03BDD" w:rsidRPr="00A03BDD" w:rsidRDefault="00A03BDD" w:rsidP="00A03BDD">
      <w:r>
        <w:t>Kedvcsinálás az elolvasásra, eredmények leírása.</w:t>
      </w:r>
    </w:p>
    <w:p w14:paraId="18F0F7B7" w14:textId="77777777" w:rsidR="0063585C" w:rsidRDefault="0063585C" w:rsidP="00816BCB">
      <w:pPr>
        <w:pStyle w:val="Fejezetcimszmozsnlkl"/>
      </w:pPr>
      <w:bookmarkStart w:id="2" w:name="_Toc87987721"/>
      <w:bookmarkStart w:id="3" w:name="_Toc88492208"/>
      <w:proofErr w:type="spellStart"/>
      <w:r w:rsidRPr="00B50CAA">
        <w:lastRenderedPageBreak/>
        <w:t>Abstract</w:t>
      </w:r>
      <w:bookmarkEnd w:id="2"/>
      <w:bookmarkEnd w:id="3"/>
      <w:proofErr w:type="spellEnd"/>
    </w:p>
    <w:p w14:paraId="6F5BD6F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31536188" w14:textId="4629C88C" w:rsidR="001A57BC" w:rsidRDefault="003F5425" w:rsidP="006A1B7F">
      <w:pPr>
        <w:pStyle w:val="Cmsor1"/>
      </w:pPr>
      <w:bookmarkStart w:id="4" w:name="_Toc332797397"/>
      <w:bookmarkStart w:id="5" w:name="_Toc87987722"/>
      <w:bookmarkStart w:id="6" w:name="_Toc88492209"/>
      <w:r>
        <w:lastRenderedPageBreak/>
        <w:t>Bevezetés</w:t>
      </w:r>
      <w:bookmarkEnd w:id="4"/>
      <w:bookmarkEnd w:id="5"/>
      <w:bookmarkEnd w:id="6"/>
    </w:p>
    <w:p w14:paraId="4BFF7727" w14:textId="35D66CD1" w:rsidR="00430793" w:rsidRDefault="00430793" w:rsidP="00430793">
      <w:pPr>
        <w:pStyle w:val="Cmsor2"/>
      </w:pPr>
      <w:bookmarkStart w:id="7" w:name="_Toc88492210"/>
      <w:r>
        <w:t>Általános bevezető</w:t>
      </w:r>
      <w:bookmarkEnd w:id="7"/>
    </w:p>
    <w:p w14:paraId="7E195627" w14:textId="674C0FCD" w:rsidR="008813E0" w:rsidRDefault="008813E0" w:rsidP="008813E0">
      <w:r>
        <w:t>Ma már szinte elképzelhetetlen lenne az élet informatika nélkül. Ez az, ami meghatározza az életünk rengeteg aspektusát. A mindennapjaink részévé váltak nem csak szórakozás téren, de akár megélhetési szinten is, ugyanis ma már ritka egy olyan munkahely, ahol ne használnának minimális szinten se informatikai eszközöket. Akár említhetem a szakdolgozat írását is, mert annak is konkrét követelményi vannak, hogy az adott szövegszerkesztőben mit, hogyan kell beállítani.</w:t>
      </w:r>
    </w:p>
    <w:p w14:paraId="6C072873" w14:textId="575695F9" w:rsidR="008813E0" w:rsidRPr="008813E0" w:rsidRDefault="008813E0" w:rsidP="008813E0">
      <w:r>
        <w:t xml:space="preserve">Ahogy halad az idő előre, úgy fejlődnek az </w:t>
      </w:r>
    </w:p>
    <w:p w14:paraId="7370664F" w14:textId="6F067ECD" w:rsidR="00430793" w:rsidRDefault="00430793" w:rsidP="00430793">
      <w:pPr>
        <w:pStyle w:val="Cmsor2"/>
      </w:pPr>
      <w:bookmarkStart w:id="8" w:name="_Toc88492211"/>
      <w:r>
        <w:t>Társasjátékok, internetes játékok</w:t>
      </w:r>
      <w:bookmarkEnd w:id="8"/>
    </w:p>
    <w:p w14:paraId="673B7CF3" w14:textId="6788AFE5" w:rsidR="00430793" w:rsidRDefault="00430793" w:rsidP="00430793">
      <w:pPr>
        <w:pStyle w:val="Cmsor2"/>
      </w:pPr>
      <w:bookmarkStart w:id="9" w:name="_Toc88492212"/>
      <w:r>
        <w:t>Közös munka</w:t>
      </w:r>
      <w:bookmarkEnd w:id="9"/>
    </w:p>
    <w:p w14:paraId="01D0DC75" w14:textId="5C9DD4EB" w:rsidR="00430793" w:rsidRPr="00430793" w:rsidRDefault="00430793" w:rsidP="00430793">
      <w:pPr>
        <w:pStyle w:val="Cmsor2"/>
      </w:pPr>
      <w:bookmarkStart w:id="10" w:name="_Toc88492213"/>
      <w:r>
        <w:t>Saját feladatrészek</w:t>
      </w:r>
      <w:bookmarkEnd w:id="10"/>
    </w:p>
    <w:p w14:paraId="46BF91C4" w14:textId="2113D9FE" w:rsidR="00B4104A" w:rsidRDefault="00753855" w:rsidP="00700E3A">
      <w:pPr>
        <w:pStyle w:val="Cmsor1"/>
      </w:pPr>
      <w:bookmarkStart w:id="11" w:name="_Toc88492214"/>
      <w:r>
        <w:lastRenderedPageBreak/>
        <w:t>Technológiák</w:t>
      </w:r>
      <w:bookmarkEnd w:id="11"/>
    </w:p>
    <w:p w14:paraId="4B91AA9A" w14:textId="77777777" w:rsidR="00753855" w:rsidRPr="00753855" w:rsidRDefault="00753855" w:rsidP="00753855"/>
    <w:p w14:paraId="4FF4738C" w14:textId="678CEEAF" w:rsidR="005313A1" w:rsidRDefault="00753855" w:rsidP="005313A1">
      <w:pPr>
        <w:pStyle w:val="Cmsor1"/>
      </w:pPr>
      <w:bookmarkStart w:id="12" w:name="_Toc88492215"/>
      <w:r>
        <w:lastRenderedPageBreak/>
        <w:t>Tervezés, architektúra</w:t>
      </w:r>
      <w:bookmarkEnd w:id="12"/>
    </w:p>
    <w:p w14:paraId="24AD90C2" w14:textId="6BE8567D" w:rsidR="00556E29" w:rsidRDefault="004E393F" w:rsidP="00556E29">
      <w:pPr>
        <w:pStyle w:val="Cmsor2"/>
      </w:pPr>
      <w:bookmarkStart w:id="13" w:name="_Toc88492216"/>
      <w:r>
        <w:t>Specifikáció</w:t>
      </w:r>
      <w:bookmarkEnd w:id="13"/>
    </w:p>
    <w:p w14:paraId="651A7DD2" w14:textId="7FFD757A" w:rsidR="00005F15" w:rsidRDefault="00005F15" w:rsidP="00005F15">
      <w:pPr>
        <w:pStyle w:val="Cmsor2"/>
      </w:pPr>
      <w:bookmarkStart w:id="14" w:name="_Toc88492217"/>
      <w:r>
        <w:t>A rendszer architektúrájának felépítése</w:t>
      </w:r>
      <w:bookmarkEnd w:id="14"/>
    </w:p>
    <w:p w14:paraId="3990BA64" w14:textId="5B7A3F30" w:rsidR="003B0188" w:rsidRDefault="008921BF" w:rsidP="003B0188">
      <w:pPr>
        <w:pStyle w:val="Cmsor3"/>
      </w:pPr>
      <w:bookmarkStart w:id="15" w:name="_Toc88492218"/>
      <w:r>
        <w:t>Adatbázis</w:t>
      </w:r>
      <w:bookmarkEnd w:id="15"/>
    </w:p>
    <w:p w14:paraId="66F33C3D" w14:textId="66976D37" w:rsidR="00DC2E38" w:rsidRDefault="00DC2E38" w:rsidP="00DC2E38">
      <w:pPr>
        <w:pStyle w:val="Cmsor3"/>
      </w:pPr>
      <w:bookmarkStart w:id="16" w:name="_Toc88492219"/>
      <w:r>
        <w:t>Architektúra</w:t>
      </w:r>
      <w:bookmarkEnd w:id="16"/>
    </w:p>
    <w:p w14:paraId="4642DA89" w14:textId="2809B491" w:rsidR="004B0BF6" w:rsidRPr="004B0BF6" w:rsidRDefault="00DC2E38" w:rsidP="000331A2">
      <w:pPr>
        <w:pStyle w:val="Cmsor3"/>
      </w:pPr>
      <w:bookmarkStart w:id="17" w:name="_Toc88492220"/>
      <w:proofErr w:type="spellStart"/>
      <w:r>
        <w:t>Use-case</w:t>
      </w:r>
      <w:bookmarkEnd w:id="17"/>
      <w:proofErr w:type="spellEnd"/>
    </w:p>
    <w:p w14:paraId="42D0A3A1" w14:textId="162551EA" w:rsidR="005313A1" w:rsidRDefault="00753855" w:rsidP="005313A1">
      <w:pPr>
        <w:pStyle w:val="Cmsor1"/>
      </w:pPr>
      <w:bookmarkStart w:id="18" w:name="_Toc88492221"/>
      <w:r>
        <w:lastRenderedPageBreak/>
        <w:t>Program részletes bemutatása</w:t>
      </w:r>
      <w:bookmarkEnd w:id="18"/>
    </w:p>
    <w:p w14:paraId="30C435E8" w14:textId="270AAC09" w:rsidR="000331A2" w:rsidRDefault="008D2B64" w:rsidP="000331A2">
      <w:r>
        <w:t xml:space="preserve">Leírni, hogy </w:t>
      </w:r>
      <w:r w:rsidR="00450E97">
        <w:t>a bemutatás az úgy fog felépülni, hogy a backend aljától halad a frontending</w:t>
      </w:r>
    </w:p>
    <w:p w14:paraId="5F769C9A" w14:textId="470D4734" w:rsidR="00450E97" w:rsidRDefault="00471BB7" w:rsidP="00450E97">
      <w:pPr>
        <w:pStyle w:val="Cmsor2"/>
      </w:pPr>
      <w:bookmarkStart w:id="19" w:name="_Toc88492222"/>
      <w:r>
        <w:t>Backend</w:t>
      </w:r>
      <w:bookmarkEnd w:id="19"/>
    </w:p>
    <w:p w14:paraId="63717054" w14:textId="61AF2CE4" w:rsidR="00267AC8" w:rsidRPr="00267AC8" w:rsidRDefault="00267AC8" w:rsidP="00267AC8">
      <w:r>
        <w:t xml:space="preserve">Beszélni a .net és </w:t>
      </w:r>
      <w:proofErr w:type="spellStart"/>
      <w:proofErr w:type="gramStart"/>
      <w:r>
        <w:t>asp.netről</w:t>
      </w:r>
      <w:proofErr w:type="spellEnd"/>
      <w:proofErr w:type="gramEnd"/>
    </w:p>
    <w:p w14:paraId="3B62CB6E" w14:textId="706B069F" w:rsidR="00471BB7" w:rsidRDefault="005E2562" w:rsidP="00471BB7">
      <w:pPr>
        <w:pStyle w:val="Cmsor3"/>
      </w:pPr>
      <w:bookmarkStart w:id="20" w:name="_Toc88492223"/>
      <w:proofErr w:type="spellStart"/>
      <w:r>
        <w:t>M</w:t>
      </w:r>
      <w:r w:rsidR="00471BB7">
        <w:t>ikroszolgáltatások</w:t>
      </w:r>
      <w:bookmarkEnd w:id="20"/>
      <w:proofErr w:type="spellEnd"/>
    </w:p>
    <w:p w14:paraId="54E9FAC5" w14:textId="4E36A62F" w:rsidR="005E2562" w:rsidRDefault="005E2562" w:rsidP="005E2562">
      <w:r>
        <w:t xml:space="preserve">A </w:t>
      </w:r>
      <w:proofErr w:type="spellStart"/>
      <w:r>
        <w:t>dockerről</w:t>
      </w:r>
      <w:proofErr w:type="spellEnd"/>
      <w:r>
        <w:t xml:space="preserve"> részletesen írni, </w:t>
      </w:r>
      <w:r w:rsidR="0011488B">
        <w:t xml:space="preserve">miért jó használni, mi az előnye, milyen szinten használja a programunk, </w:t>
      </w:r>
      <w:proofErr w:type="spellStart"/>
      <w:r w:rsidR="0011488B">
        <w:t>docker-compose</w:t>
      </w:r>
      <w:proofErr w:type="spellEnd"/>
      <w:r w:rsidR="00A173CD">
        <w:t xml:space="preserve">. A </w:t>
      </w:r>
      <w:proofErr w:type="spellStart"/>
      <w:r w:rsidR="00A173CD">
        <w:t>mikroszolgáltatásokról</w:t>
      </w:r>
      <w:proofErr w:type="spellEnd"/>
      <w:r w:rsidR="00A173CD">
        <w:t xml:space="preserve"> írni, hasonlóan milyen előnyökkel jár.</w:t>
      </w:r>
      <w:r w:rsidR="000D2D9B">
        <w:t xml:space="preserve"> </w:t>
      </w:r>
      <w:r w:rsidR="000D2D9B" w:rsidRPr="006F23EF">
        <w:t>Képet</w:t>
      </w:r>
      <w:r w:rsidR="000D2D9B">
        <w:t xml:space="preserve"> bevágni a </w:t>
      </w:r>
      <w:proofErr w:type="spellStart"/>
      <w:r w:rsidR="000D2D9B">
        <w:t>docker</w:t>
      </w:r>
      <w:proofErr w:type="spellEnd"/>
      <w:r w:rsidR="000D2D9B">
        <w:t xml:space="preserve"> </w:t>
      </w:r>
      <w:proofErr w:type="spellStart"/>
      <w:r w:rsidR="000D2D9B">
        <w:t>compose</w:t>
      </w:r>
      <w:proofErr w:type="spellEnd"/>
      <w:r w:rsidR="000D2D9B">
        <w:t xml:space="preserve"> egyik </w:t>
      </w:r>
      <w:proofErr w:type="spellStart"/>
      <w:r w:rsidR="000D2D9B">
        <w:t>conténeréről</w:t>
      </w:r>
      <w:proofErr w:type="spellEnd"/>
      <w:r w:rsidR="000D2D9B">
        <w:t>.</w:t>
      </w:r>
    </w:p>
    <w:p w14:paraId="6F3BE47A" w14:textId="60B72347" w:rsidR="00355695" w:rsidRDefault="008353B3" w:rsidP="00355695">
      <w:pPr>
        <w:pStyle w:val="Cmsor3"/>
      </w:pPr>
      <w:bookmarkStart w:id="21" w:name="_Toc88492224"/>
      <w:r>
        <w:t>Több</w:t>
      </w:r>
      <w:r w:rsidR="00355695">
        <w:t>rétegű architektúra</w:t>
      </w:r>
      <w:bookmarkEnd w:id="21"/>
    </w:p>
    <w:p w14:paraId="267341F3" w14:textId="68788BD4" w:rsidR="00355695" w:rsidRPr="00355695" w:rsidRDefault="002C6A9C" w:rsidP="00355695">
      <w:r>
        <w:t xml:space="preserve">Nagyjából elővezetni, hogy milyen szinten lesznek </w:t>
      </w:r>
      <w:proofErr w:type="spellStart"/>
      <w:r>
        <w:t>kb</w:t>
      </w:r>
      <w:proofErr w:type="spellEnd"/>
      <w:r>
        <w:t xml:space="preserve"> szétosztva a fejezeteim, ugyanis a DAL, BLL, API rétegek mentén lesznek a </w:t>
      </w:r>
      <w:r w:rsidR="003A3155">
        <w:t>nagyobb pontok. A rétegekről átfogóan beszélni, melyiknek mi a szerepe.</w:t>
      </w:r>
      <w:r w:rsidR="000D2D9B">
        <w:t xml:space="preserve"> </w:t>
      </w:r>
    </w:p>
    <w:p w14:paraId="34F58E31" w14:textId="45B23C67" w:rsidR="005B7E8F" w:rsidRDefault="00F64CAB" w:rsidP="005B7E8F">
      <w:pPr>
        <w:pStyle w:val="Cmsor3"/>
      </w:pPr>
      <w:bookmarkStart w:id="22" w:name="_Toc88492225"/>
      <w:r>
        <w:t>A</w:t>
      </w:r>
      <w:r w:rsidR="005E2562">
        <w:t>datbázis</w:t>
      </w:r>
      <w:bookmarkEnd w:id="22"/>
    </w:p>
    <w:p w14:paraId="61C405E5" w14:textId="2358ED6C" w:rsidR="00DC3732" w:rsidRPr="00DC3732" w:rsidRDefault="00DC3732" w:rsidP="00DC3732">
      <w:r>
        <w:t xml:space="preserve">Elsőként az </w:t>
      </w:r>
      <w:proofErr w:type="spellStart"/>
      <w:r>
        <w:t>sql</w:t>
      </w:r>
      <w:proofErr w:type="spellEnd"/>
      <w:r>
        <w:t xml:space="preserve"> alapú adatbázisok előnyeiről/</w:t>
      </w:r>
      <w:proofErr w:type="spellStart"/>
      <w:r>
        <w:t>hátranyairól</w:t>
      </w:r>
      <w:proofErr w:type="spellEnd"/>
      <w:r>
        <w:t xml:space="preserve"> beszélni </w:t>
      </w:r>
      <w:r w:rsidR="00474D9C">
        <w:t xml:space="preserve">a </w:t>
      </w:r>
      <w:proofErr w:type="spellStart"/>
      <w:r w:rsidR="00474D9C">
        <w:t>nosql</w:t>
      </w:r>
      <w:proofErr w:type="spellEnd"/>
      <w:r w:rsidR="00474D9C">
        <w:t xml:space="preserve"> </w:t>
      </w:r>
      <w:proofErr w:type="spellStart"/>
      <w:r w:rsidR="00474D9C">
        <w:t>esekkel</w:t>
      </w:r>
      <w:proofErr w:type="spellEnd"/>
      <w:r w:rsidR="00474D9C">
        <w:t xml:space="preserve"> szemben, miért választottuk ezt. </w:t>
      </w:r>
      <w:r w:rsidR="00901394">
        <w:t>Majd a saját db-m részleteiről</w:t>
      </w:r>
      <w:r w:rsidR="000D2D9B">
        <w:t xml:space="preserve"> </w:t>
      </w:r>
      <w:r w:rsidR="000D2D9B" w:rsidRPr="006F23EF">
        <w:t>képek</w:t>
      </w:r>
      <w:r w:rsidR="00901394">
        <w:t>, felépítéséről.</w:t>
      </w:r>
    </w:p>
    <w:p w14:paraId="50949D80" w14:textId="6084EFAE" w:rsidR="005E2562" w:rsidRDefault="00355695" w:rsidP="005E2562">
      <w:pPr>
        <w:pStyle w:val="Cmsor3"/>
      </w:pPr>
      <w:bookmarkStart w:id="23" w:name="_Toc88492226"/>
      <w:r>
        <w:t>Adatelérési réteg</w:t>
      </w:r>
      <w:bookmarkEnd w:id="23"/>
    </w:p>
    <w:p w14:paraId="66EBD8ED" w14:textId="00EDD976" w:rsidR="000D2D9B" w:rsidRPr="000D2D9B" w:rsidRDefault="000D2D9B" w:rsidP="000D2D9B">
      <w:r>
        <w:t>Elmondani, hogy ez az első szintje a 3 rétegnek, elmondani, hogy itt mi található.</w:t>
      </w:r>
    </w:p>
    <w:p w14:paraId="1D05F5F7" w14:textId="527B116A" w:rsidR="000D2D9B" w:rsidRDefault="000D2D9B" w:rsidP="000D2D9B">
      <w:pPr>
        <w:pStyle w:val="Cmsor4"/>
      </w:pPr>
      <w:proofErr w:type="spellStart"/>
      <w:r>
        <w:t>Entity</w:t>
      </w:r>
      <w:proofErr w:type="spellEnd"/>
      <w:r>
        <w:t xml:space="preserve"> Framework</w:t>
      </w:r>
    </w:p>
    <w:p w14:paraId="7427F5AC" w14:textId="6CC2ECB5" w:rsidR="000D2D9B" w:rsidRPr="000D2D9B" w:rsidRDefault="000D2D9B" w:rsidP="000D2D9B">
      <w:pPr>
        <w:pStyle w:val="Cmsor4"/>
      </w:pPr>
      <w:proofErr w:type="spellStart"/>
      <w:r>
        <w:t>Code-First</w:t>
      </w:r>
      <w:proofErr w:type="spellEnd"/>
    </w:p>
    <w:p w14:paraId="61AF30F4" w14:textId="01D108C2" w:rsidR="000D2D9B" w:rsidRDefault="000D2D9B" w:rsidP="000D2D9B">
      <w:pPr>
        <w:pStyle w:val="Cmsor4"/>
      </w:pPr>
      <w:proofErr w:type="spellStart"/>
      <w:r>
        <w:t>DBContext</w:t>
      </w:r>
      <w:proofErr w:type="spellEnd"/>
    </w:p>
    <w:p w14:paraId="7AC0927B" w14:textId="51E9DCF5" w:rsidR="000D2D9B" w:rsidRPr="006F23EF" w:rsidRDefault="000D2D9B" w:rsidP="000D2D9B">
      <w:r w:rsidRPr="006F23EF">
        <w:t>Kép</w:t>
      </w:r>
    </w:p>
    <w:p w14:paraId="7E352B61" w14:textId="6686E62B" w:rsidR="00E04977" w:rsidRDefault="000D2D9B" w:rsidP="00E04977">
      <w:pPr>
        <w:pStyle w:val="Cmsor3"/>
      </w:pPr>
      <w:bookmarkStart w:id="24" w:name="_Toc88492227"/>
      <w:r>
        <w:t>Üzleti logikai réteg</w:t>
      </w:r>
      <w:bookmarkEnd w:id="24"/>
    </w:p>
    <w:p w14:paraId="013D470F" w14:textId="55A45B54" w:rsidR="000D2D9B" w:rsidRDefault="000D2D9B" w:rsidP="000D2D9B">
      <w:r>
        <w:t xml:space="preserve">Elmondani, hogy ez az </w:t>
      </w:r>
      <w:r w:rsidR="008353B3">
        <w:t>második</w:t>
      </w:r>
      <w:r>
        <w:t xml:space="preserve"> szintje a 3 rétegnek, elmondani, hogy itt mi található.</w:t>
      </w:r>
    </w:p>
    <w:p w14:paraId="6038E1DA" w14:textId="1B44B09F" w:rsidR="000D2D9B" w:rsidRPr="000D2D9B" w:rsidRDefault="000D2D9B" w:rsidP="006F23EF">
      <w:pPr>
        <w:pStyle w:val="Cmsor4"/>
      </w:pPr>
      <w:proofErr w:type="spellStart"/>
      <w:r w:rsidRPr="000D2D9B">
        <w:lastRenderedPageBreak/>
        <w:t>Command</w:t>
      </w:r>
      <w:proofErr w:type="spellEnd"/>
      <w:r w:rsidRPr="000D2D9B">
        <w:t xml:space="preserve"> </w:t>
      </w:r>
      <w:proofErr w:type="spellStart"/>
      <w:r w:rsidRPr="000D2D9B">
        <w:t>Query</w:t>
      </w:r>
      <w:proofErr w:type="spellEnd"/>
      <w:r w:rsidRPr="000D2D9B">
        <w:t xml:space="preserve"> </w:t>
      </w:r>
      <w:proofErr w:type="spellStart"/>
      <w:r w:rsidRPr="000D2D9B">
        <w:t>Responsibility</w:t>
      </w:r>
      <w:proofErr w:type="spellEnd"/>
      <w:r w:rsidRPr="000D2D9B">
        <w:t xml:space="preserve"> </w:t>
      </w:r>
      <w:proofErr w:type="spellStart"/>
      <w:r w:rsidRPr="000D2D9B">
        <w:t>Segregation</w:t>
      </w:r>
      <w:proofErr w:type="spellEnd"/>
      <w:r>
        <w:t xml:space="preserve"> minta</w:t>
      </w:r>
    </w:p>
    <w:p w14:paraId="596B559B" w14:textId="05C004BD" w:rsidR="000D2D9B" w:rsidRDefault="000D2D9B" w:rsidP="000D2D9B">
      <w:r>
        <w:t xml:space="preserve">Beszélni a CQRS </w:t>
      </w:r>
      <w:proofErr w:type="spellStart"/>
      <w:r>
        <w:t>ről</w:t>
      </w:r>
      <w:proofErr w:type="spellEnd"/>
      <w:r>
        <w:t xml:space="preserve"> (mindegyiknél </w:t>
      </w:r>
      <w:proofErr w:type="spellStart"/>
      <w:proofErr w:type="gramStart"/>
      <w:r>
        <w:t>figyleni</w:t>
      </w:r>
      <w:proofErr w:type="spellEnd"/>
      <w:proofErr w:type="gramEnd"/>
      <w:r>
        <w:t xml:space="preserve"> hogy elsőnek kiírni a teljes nevét), miért hasznos szétbontani </w:t>
      </w:r>
      <w:proofErr w:type="spellStart"/>
      <w:r>
        <w:t>commandokra</w:t>
      </w:r>
      <w:proofErr w:type="spellEnd"/>
      <w:r>
        <w:t xml:space="preserve"> és </w:t>
      </w:r>
      <w:proofErr w:type="spellStart"/>
      <w:r>
        <w:t>querykre</w:t>
      </w:r>
      <w:proofErr w:type="spellEnd"/>
      <w:r>
        <w:t xml:space="preserve"> a feladatokat. </w:t>
      </w:r>
    </w:p>
    <w:p w14:paraId="32826994" w14:textId="7BE38E34" w:rsidR="000D2D9B" w:rsidRDefault="000D2D9B" w:rsidP="000D2D9B">
      <w:pPr>
        <w:pStyle w:val="Cmsor4"/>
      </w:pPr>
      <w:proofErr w:type="spellStart"/>
      <w:r>
        <w:t>Repository</w:t>
      </w:r>
      <w:proofErr w:type="spellEnd"/>
      <w:r>
        <w:t xml:space="preserve"> minta</w:t>
      </w:r>
    </w:p>
    <w:p w14:paraId="76A05018" w14:textId="0880A144" w:rsidR="000D2D9B" w:rsidRPr="000D2D9B" w:rsidRDefault="000D2D9B" w:rsidP="000D2D9B">
      <w:proofErr w:type="spellStart"/>
      <w:r>
        <w:t>Repositoryként</w:t>
      </w:r>
      <w:proofErr w:type="spellEnd"/>
      <w:r>
        <w:t xml:space="preserve"> működő </w:t>
      </w:r>
      <w:proofErr w:type="spellStart"/>
      <w:r>
        <w:t>storokról</w:t>
      </w:r>
      <w:proofErr w:type="spellEnd"/>
      <w:r>
        <w:t>, ami egy plusz réteget ad, az egésznek.</w:t>
      </w:r>
    </w:p>
    <w:p w14:paraId="4E97D740" w14:textId="08586077" w:rsidR="005B7E8F" w:rsidRDefault="000D2D9B" w:rsidP="000D2D9B">
      <w:pPr>
        <w:pStyle w:val="Cmsor4"/>
      </w:pPr>
      <w:r>
        <w:t>Mediator minta</w:t>
      </w:r>
    </w:p>
    <w:p w14:paraId="41796183" w14:textId="63ACF19E" w:rsidR="000D2D9B" w:rsidRDefault="000D2D9B" w:rsidP="000D2D9B">
      <w:r>
        <w:t xml:space="preserve">Mediatorról </w:t>
      </w:r>
      <w:r w:rsidR="008353B3">
        <w:t>részletesen</w:t>
      </w:r>
      <w:r>
        <w:t xml:space="preserve">, ez szolgál a </w:t>
      </w:r>
      <w:proofErr w:type="spellStart"/>
      <w:r>
        <w:t>storeok</w:t>
      </w:r>
      <w:proofErr w:type="spellEnd"/>
      <w:r>
        <w:t xml:space="preserve"> és az </w:t>
      </w:r>
      <w:proofErr w:type="spellStart"/>
      <w:r>
        <w:t>api</w:t>
      </w:r>
      <w:proofErr w:type="spellEnd"/>
      <w:r>
        <w:t xml:space="preserve"> közötti résznek Itt zajlik a </w:t>
      </w:r>
      <w:proofErr w:type="gramStart"/>
      <w:r>
        <w:t>logika</w:t>
      </w:r>
      <w:proofErr w:type="gramEnd"/>
      <w:r>
        <w:t xml:space="preserve"> amiben nincs adatbázis művelet.</w:t>
      </w:r>
      <w:r w:rsidR="006F23EF">
        <w:t xml:space="preserve"> Kép egy </w:t>
      </w:r>
      <w:proofErr w:type="spellStart"/>
      <w:r w:rsidR="006F23EF">
        <w:t>handle</w:t>
      </w:r>
      <w:proofErr w:type="spellEnd"/>
      <w:r w:rsidR="006F23EF">
        <w:t xml:space="preserve"> függvényről</w:t>
      </w:r>
    </w:p>
    <w:p w14:paraId="1AC77702" w14:textId="06F1A9D2" w:rsidR="000D2D9B" w:rsidRDefault="000D2D9B" w:rsidP="000D2D9B">
      <w:pPr>
        <w:pStyle w:val="Cmsor4"/>
      </w:pPr>
      <w:proofErr w:type="spellStart"/>
      <w:r>
        <w:t>Automapper</w:t>
      </w:r>
      <w:proofErr w:type="spellEnd"/>
    </w:p>
    <w:p w14:paraId="000C94D1" w14:textId="56CDBDE8" w:rsidR="000D2D9B" w:rsidRDefault="000D2D9B" w:rsidP="000D2D9B">
      <w:r>
        <w:t xml:space="preserve">Szokásos </w:t>
      </w:r>
      <w:proofErr w:type="spellStart"/>
      <w:r>
        <w:t>bullshit</w:t>
      </w:r>
      <w:proofErr w:type="spellEnd"/>
      <w:r w:rsidR="006F23EF">
        <w:t xml:space="preserve">, egyikről </w:t>
      </w:r>
      <w:proofErr w:type="gramStart"/>
      <w:r w:rsidR="006F23EF">
        <w:t>képet</w:t>
      </w:r>
      <w:proofErr w:type="gramEnd"/>
      <w:r w:rsidR="006F23EF">
        <w:t xml:space="preserve"> amiben van értelmes dolog is. (</w:t>
      </w:r>
      <w:proofErr w:type="spellStart"/>
      <w:r w:rsidR="006F23EF">
        <w:t>pl</w:t>
      </w:r>
      <w:proofErr w:type="spellEnd"/>
      <w:r w:rsidR="006F23EF">
        <w:t xml:space="preserve"> </w:t>
      </w:r>
      <w:proofErr w:type="spellStart"/>
      <w:r w:rsidR="006F23EF">
        <w:t>friend</w:t>
      </w:r>
      <w:proofErr w:type="spellEnd"/>
      <w:r w:rsidR="006F23EF">
        <w:t>)</w:t>
      </w:r>
    </w:p>
    <w:p w14:paraId="11EB204F" w14:textId="353894FC" w:rsidR="000D2D9B" w:rsidRDefault="006F23EF" w:rsidP="000D2D9B">
      <w:pPr>
        <w:pStyle w:val="Cmsor4"/>
      </w:pPr>
      <w:r>
        <w:t xml:space="preserve">Globális </w:t>
      </w:r>
      <w:proofErr w:type="spellStart"/>
      <w:r>
        <w:t>kivételleképzés</w:t>
      </w:r>
      <w:proofErr w:type="spellEnd"/>
    </w:p>
    <w:p w14:paraId="56B85D7D" w14:textId="5D80165F" w:rsidR="006F23EF" w:rsidRDefault="006F23EF" w:rsidP="006F23EF">
      <w:r>
        <w:t xml:space="preserve">Csak röviden a </w:t>
      </w:r>
      <w:proofErr w:type="spellStart"/>
      <w:r>
        <w:t>hellangról</w:t>
      </w:r>
      <w:proofErr w:type="spellEnd"/>
      <w:r>
        <w:t>, egy saját kivételről kép is lehet.</w:t>
      </w:r>
    </w:p>
    <w:p w14:paraId="15E72271" w14:textId="133DBAF4" w:rsidR="006F23EF" w:rsidRDefault="006F23EF" w:rsidP="006F23EF">
      <w:pPr>
        <w:pStyle w:val="Cmsor4"/>
      </w:pPr>
      <w:r>
        <w:t>Fontosabb logikai megoldások</w:t>
      </w:r>
    </w:p>
    <w:p w14:paraId="4239E5C7" w14:textId="0B3A7B4A" w:rsidR="006F23EF" w:rsidRDefault="006F23EF" w:rsidP="006F23EF">
      <w:proofErr w:type="spellStart"/>
      <w:r>
        <w:t>Pl</w:t>
      </w:r>
      <w:proofErr w:type="spellEnd"/>
      <w:r>
        <w:t xml:space="preserve"> a </w:t>
      </w:r>
      <w:proofErr w:type="spellStart"/>
      <w:r>
        <w:t>friendek</w:t>
      </w:r>
      <w:proofErr w:type="spellEnd"/>
      <w:r>
        <w:t xml:space="preserve"> kezeléséről, lobby kezeléséről, </w:t>
      </w:r>
      <w:proofErr w:type="spellStart"/>
      <w:r>
        <w:t>inviteok</w:t>
      </w:r>
      <w:proofErr w:type="spellEnd"/>
      <w:r>
        <w:t xml:space="preserve"> kezeléséről lehet írni.</w:t>
      </w:r>
    </w:p>
    <w:p w14:paraId="5D987310" w14:textId="57856DA9" w:rsidR="006F23EF" w:rsidRDefault="00267AC8" w:rsidP="006F23EF">
      <w:pPr>
        <w:pStyle w:val="Cmsor3"/>
      </w:pPr>
      <w:bookmarkStart w:id="25" w:name="_Toc88492228"/>
      <w:r>
        <w:t>Prezentációs</w:t>
      </w:r>
      <w:r w:rsidRPr="00267AC8">
        <w:t xml:space="preserve"> </w:t>
      </w:r>
      <w:r w:rsidR="008353B3">
        <w:t>réteg</w:t>
      </w:r>
      <w:bookmarkEnd w:id="25"/>
    </w:p>
    <w:p w14:paraId="6C173471" w14:textId="0C270E14" w:rsidR="008353B3" w:rsidRDefault="00267AC8" w:rsidP="008353B3">
      <w:r>
        <w:t xml:space="preserve">Figyelni az API szó teljes kiírására elsőnek. </w:t>
      </w:r>
      <w:r w:rsidR="008353B3">
        <w:t>Elmondani, hogy ez az harmadik szintje a 3 rétegnek, elmondani, hogy itt mi található.</w:t>
      </w:r>
    </w:p>
    <w:p w14:paraId="07648C86" w14:textId="2511213E" w:rsidR="008353B3" w:rsidRDefault="00267AC8" w:rsidP="008353B3">
      <w:pPr>
        <w:pStyle w:val="Cmsor4"/>
      </w:pPr>
      <w:r>
        <w:t>G</w:t>
      </w:r>
      <w:r w:rsidR="008353B3">
        <w:t>lobális kivételkezelés</w:t>
      </w:r>
      <w:r>
        <w:t xml:space="preserve"> (</w:t>
      </w:r>
      <w:proofErr w:type="spellStart"/>
      <w:r>
        <w:t>Hellang</w:t>
      </w:r>
      <w:proofErr w:type="spellEnd"/>
      <w:r>
        <w:t>)</w:t>
      </w:r>
    </w:p>
    <w:p w14:paraId="1D35009F" w14:textId="41E5E8FA" w:rsidR="00267AC8" w:rsidRPr="00267AC8" w:rsidRDefault="00267AC8" w:rsidP="00267AC8">
      <w:r>
        <w:t>Csak kép a kódról a startupban és beszélni róla.</w:t>
      </w:r>
    </w:p>
    <w:p w14:paraId="7A35FCB1" w14:textId="4FD20FB7" w:rsidR="008353B3" w:rsidRDefault="00267AC8" w:rsidP="00267AC8">
      <w:pPr>
        <w:pStyle w:val="Cmsor4"/>
      </w:pPr>
      <w:proofErr w:type="spellStart"/>
      <w:r>
        <w:t>WebSocket</w:t>
      </w:r>
      <w:proofErr w:type="spellEnd"/>
      <w:r>
        <w:t xml:space="preserve"> technológia (</w:t>
      </w:r>
      <w:proofErr w:type="spellStart"/>
      <w:r>
        <w:t>SignalR</w:t>
      </w:r>
      <w:proofErr w:type="spellEnd"/>
      <w:r>
        <w:t>)</w:t>
      </w:r>
    </w:p>
    <w:p w14:paraId="48B1BEB7" w14:textId="60868E62" w:rsidR="00267AC8" w:rsidRPr="00267AC8" w:rsidRDefault="00267AC8" w:rsidP="00267AC8">
      <w:r>
        <w:t>Elmondani mire jó, majd megmutatni pár sajátot.</w:t>
      </w:r>
    </w:p>
    <w:p w14:paraId="5BEC2793" w14:textId="7DD668B7" w:rsidR="00267AC8" w:rsidRDefault="00267AC8" w:rsidP="00267AC8">
      <w:pPr>
        <w:pStyle w:val="Cmsor4"/>
      </w:pPr>
      <w:proofErr w:type="spellStart"/>
      <w:r>
        <w:t>Authentikáció</w:t>
      </w:r>
      <w:proofErr w:type="spellEnd"/>
      <w:r>
        <w:t xml:space="preserve"> (IdentityServer4)</w:t>
      </w:r>
    </w:p>
    <w:p w14:paraId="257C28B2" w14:textId="2C279716" w:rsidR="00267AC8" w:rsidRDefault="00267AC8" w:rsidP="00267AC8">
      <w:r>
        <w:t xml:space="preserve">Az </w:t>
      </w:r>
      <w:proofErr w:type="spellStart"/>
      <w:r>
        <w:t>authentikáció</w:t>
      </w:r>
      <w:proofErr w:type="spellEnd"/>
      <w:r>
        <w:t xml:space="preserve"> </w:t>
      </w:r>
      <w:proofErr w:type="spellStart"/>
      <w:r>
        <w:t>flowjáról</w:t>
      </w:r>
      <w:proofErr w:type="spellEnd"/>
      <w:r>
        <w:t xml:space="preserve">, </w:t>
      </w:r>
      <w:proofErr w:type="spellStart"/>
      <w:r>
        <w:t>tokenekről</w:t>
      </w:r>
      <w:proofErr w:type="spellEnd"/>
      <w:r>
        <w:t>, konfigurációjáról.</w:t>
      </w:r>
    </w:p>
    <w:p w14:paraId="05DBFFC9" w14:textId="53F685F9" w:rsidR="00267AC8" w:rsidRDefault="00267AC8" w:rsidP="00267AC8">
      <w:pPr>
        <w:pStyle w:val="Cmsor4"/>
      </w:pPr>
      <w:r>
        <w:t>Kontrollerek</w:t>
      </w:r>
    </w:p>
    <w:p w14:paraId="337E7B39" w14:textId="17F47F52" w:rsidR="00267AC8" w:rsidRPr="00267AC8" w:rsidRDefault="00267AC8" w:rsidP="00267AC8">
      <w:r>
        <w:t xml:space="preserve">Példa a </w:t>
      </w:r>
      <w:proofErr w:type="spellStart"/>
      <w:r>
        <w:t>mediator</w:t>
      </w:r>
      <w:proofErr w:type="spellEnd"/>
      <w:r>
        <w:t xml:space="preserve"> hívás indítására és elmondani, hogy a </w:t>
      </w:r>
      <w:proofErr w:type="spellStart"/>
      <w:r>
        <w:t>Commandok</w:t>
      </w:r>
      <w:proofErr w:type="spellEnd"/>
      <w:r>
        <w:t xml:space="preserve"> és </w:t>
      </w:r>
      <w:proofErr w:type="spellStart"/>
      <w:r>
        <w:t>Queryk</w:t>
      </w:r>
      <w:proofErr w:type="spellEnd"/>
      <w:r>
        <w:t xml:space="preserve"> micsodák.</w:t>
      </w:r>
    </w:p>
    <w:p w14:paraId="06F68633" w14:textId="5A324F73" w:rsidR="00267AC8" w:rsidRPr="00267AC8" w:rsidRDefault="00267AC8" w:rsidP="00267AC8">
      <w:pPr>
        <w:pStyle w:val="Cmsor4"/>
      </w:pPr>
      <w:r>
        <w:lastRenderedPageBreak/>
        <w:t>Startup</w:t>
      </w:r>
    </w:p>
    <w:p w14:paraId="64606A4E" w14:textId="354F2EEE" w:rsidR="008353B3" w:rsidRDefault="00267AC8" w:rsidP="008353B3">
      <w:r>
        <w:t>Az elrendezésről is.</w:t>
      </w:r>
    </w:p>
    <w:p w14:paraId="42BBDD57" w14:textId="5D0A7845" w:rsidR="00267AC8" w:rsidRDefault="00267AC8" w:rsidP="00267AC8">
      <w:pPr>
        <w:pStyle w:val="Cmsor3"/>
      </w:pPr>
      <w:bookmarkStart w:id="26" w:name="_Toc88492229"/>
      <w:r>
        <w:t>API átjáró</w:t>
      </w:r>
      <w:bookmarkEnd w:id="26"/>
    </w:p>
    <w:p w14:paraId="75B4DBA2" w14:textId="52BA1039" w:rsidR="00267AC8" w:rsidRPr="00267AC8" w:rsidRDefault="00267AC8" w:rsidP="00267AC8">
      <w:r>
        <w:t>Beszélni az ocelotról.</w:t>
      </w:r>
    </w:p>
    <w:p w14:paraId="4AD246B6" w14:textId="185A22B0" w:rsidR="006F23EF" w:rsidRDefault="006F23EF" w:rsidP="006F23EF">
      <w:pPr>
        <w:pStyle w:val="Cmsor2"/>
      </w:pPr>
      <w:bookmarkStart w:id="27" w:name="_Toc88492230"/>
      <w:r>
        <w:t>Frontend</w:t>
      </w:r>
      <w:bookmarkEnd w:id="27"/>
    </w:p>
    <w:p w14:paraId="54F17714" w14:textId="3A5CB143" w:rsidR="00267AC8" w:rsidRDefault="00267AC8" w:rsidP="00267AC8">
      <w:r>
        <w:t xml:space="preserve">Beszélni az </w:t>
      </w:r>
      <w:proofErr w:type="spellStart"/>
      <w:r>
        <w:t>angularról</w:t>
      </w:r>
      <w:proofErr w:type="spellEnd"/>
      <w:r>
        <w:t xml:space="preserve">, miért jó, miért ezt választottam hasonló. </w:t>
      </w:r>
    </w:p>
    <w:p w14:paraId="407337BB" w14:textId="2BF3D547" w:rsidR="00267AC8" w:rsidRDefault="00863430" w:rsidP="00863430">
      <w:pPr>
        <w:pStyle w:val="Cmsor3"/>
      </w:pPr>
      <w:bookmarkStart w:id="28" w:name="_Toc88492231"/>
      <w:proofErr w:type="spellStart"/>
      <w:r>
        <w:t>Komponsek</w:t>
      </w:r>
      <w:bookmarkEnd w:id="28"/>
      <w:proofErr w:type="spellEnd"/>
    </w:p>
    <w:p w14:paraId="4449C335" w14:textId="4902C0FB" w:rsidR="00863430" w:rsidRDefault="00863430" w:rsidP="00863430">
      <w:pPr>
        <w:pStyle w:val="Cmsor3"/>
      </w:pPr>
      <w:bookmarkStart w:id="29" w:name="_Toc88492232"/>
      <w:r>
        <w:t>Szervízek</w:t>
      </w:r>
      <w:bookmarkEnd w:id="29"/>
    </w:p>
    <w:p w14:paraId="09B2292A" w14:textId="51F1D3BD" w:rsidR="00863430" w:rsidRDefault="00863430" w:rsidP="00863430">
      <w:pPr>
        <w:pStyle w:val="Cmsor3"/>
      </w:pPr>
      <w:bookmarkStart w:id="30" w:name="_Toc88492233"/>
      <w:proofErr w:type="spellStart"/>
      <w:r>
        <w:t>Pipe</w:t>
      </w:r>
      <w:bookmarkEnd w:id="30"/>
      <w:proofErr w:type="spellEnd"/>
    </w:p>
    <w:p w14:paraId="4554E09D" w14:textId="49D8DE8B" w:rsidR="00863430" w:rsidRDefault="00863430" w:rsidP="00863430">
      <w:pPr>
        <w:pStyle w:val="Cmsor3"/>
      </w:pPr>
      <w:bookmarkStart w:id="31" w:name="_Toc88492234"/>
      <w:proofErr w:type="spellStart"/>
      <w:r>
        <w:t>Guard</w:t>
      </w:r>
      <w:bookmarkEnd w:id="31"/>
      <w:proofErr w:type="spellEnd"/>
    </w:p>
    <w:p w14:paraId="1FDE6160" w14:textId="6D3996CB" w:rsidR="00863430" w:rsidRDefault="00863430" w:rsidP="00863430">
      <w:pPr>
        <w:pStyle w:val="Cmsor3"/>
      </w:pPr>
      <w:bookmarkStart w:id="32" w:name="_Toc88492235"/>
      <w:proofErr w:type="spellStart"/>
      <w:r>
        <w:t>Interceptor</w:t>
      </w:r>
      <w:bookmarkEnd w:id="32"/>
      <w:proofErr w:type="spellEnd"/>
    </w:p>
    <w:p w14:paraId="555AE214" w14:textId="70AEC601" w:rsidR="00863430" w:rsidRDefault="00863430" w:rsidP="00863430">
      <w:pPr>
        <w:pStyle w:val="Cmsor3"/>
      </w:pPr>
      <w:bookmarkStart w:id="33" w:name="_Toc88492236"/>
      <w:r>
        <w:t>Snackbar</w:t>
      </w:r>
      <w:bookmarkEnd w:id="33"/>
    </w:p>
    <w:p w14:paraId="7BEEFFCF" w14:textId="6A15E8DA" w:rsidR="00863430" w:rsidRDefault="00863430" w:rsidP="00863430">
      <w:pPr>
        <w:pStyle w:val="Cmsor3"/>
      </w:pPr>
      <w:bookmarkStart w:id="34" w:name="_Toc88492237"/>
      <w:proofErr w:type="spellStart"/>
      <w:r>
        <w:t>WebSocker</w:t>
      </w:r>
      <w:proofErr w:type="spellEnd"/>
      <w:r>
        <w:t xml:space="preserve"> (</w:t>
      </w:r>
      <w:proofErr w:type="spellStart"/>
      <w:r>
        <w:t>SignalR</w:t>
      </w:r>
      <w:proofErr w:type="spellEnd"/>
      <w:r>
        <w:t>)</w:t>
      </w:r>
      <w:bookmarkEnd w:id="34"/>
    </w:p>
    <w:p w14:paraId="6592DAE5" w14:textId="77777777" w:rsidR="00863430" w:rsidRPr="00863430" w:rsidRDefault="00863430" w:rsidP="00863430"/>
    <w:p w14:paraId="42D360C1" w14:textId="12AA30A5" w:rsidR="005313A1" w:rsidRDefault="00753855" w:rsidP="005313A1">
      <w:pPr>
        <w:pStyle w:val="Cmsor1"/>
      </w:pPr>
      <w:bookmarkStart w:id="35" w:name="_Toc88492238"/>
      <w:r>
        <w:lastRenderedPageBreak/>
        <w:t>Összegzés, értékelés</w:t>
      </w:r>
      <w:bookmarkEnd w:id="35"/>
    </w:p>
    <w:p w14:paraId="2618ED4E" w14:textId="364C1D7B" w:rsidR="00863430" w:rsidRPr="00863430" w:rsidRDefault="00863430" w:rsidP="00863430">
      <w:r>
        <w:t xml:space="preserve">Leírni egy általános összegzést, mi </w:t>
      </w:r>
      <w:proofErr w:type="spellStart"/>
      <w:r>
        <w:t>okzott</w:t>
      </w:r>
      <w:proofErr w:type="spellEnd"/>
      <w:r>
        <w:t xml:space="preserve"> nehézséget, mi ment könnyen, hogyan lehetett összehangolni a csapatmunkát, mennyire volt effektív.</w:t>
      </w:r>
      <w:r w:rsidR="00615E24">
        <w:t xml:space="preserve"> Mi alapján osztottuk szét.</w:t>
      </w:r>
    </w:p>
    <w:p w14:paraId="50044C6B" w14:textId="264726DA" w:rsidR="005313A1" w:rsidRPr="005313A1" w:rsidRDefault="00863430" w:rsidP="00863430">
      <w:pPr>
        <w:pStyle w:val="Cmsor2"/>
      </w:pPr>
      <w:bookmarkStart w:id="36" w:name="_Toc88492239"/>
      <w:r>
        <w:t>Továbbfejlesztési lehetőségek</w:t>
      </w:r>
      <w:bookmarkEnd w:id="36"/>
    </w:p>
    <w:p w14:paraId="289FAA59" w14:textId="77777777" w:rsidR="0063585C" w:rsidRDefault="0063585C" w:rsidP="00816BCB">
      <w:pPr>
        <w:pStyle w:val="Fejezetcimszmozsnlkl"/>
      </w:pPr>
      <w:bookmarkStart w:id="37" w:name="_Toc87987729"/>
      <w:bookmarkStart w:id="38" w:name="_Toc88492240"/>
      <w:r w:rsidRPr="00B50CAA">
        <w:lastRenderedPageBreak/>
        <w:t>Irodalomjegyzék</w:t>
      </w:r>
      <w:bookmarkEnd w:id="37"/>
      <w:bookmarkEnd w:id="38"/>
    </w:p>
    <w:p w14:paraId="1056D64D" w14:textId="77777777" w:rsidR="00B50CAA" w:rsidRPr="00EE1A1F" w:rsidRDefault="00EE1A1F" w:rsidP="006F512E">
      <w:pPr>
        <w:pStyle w:val="Irodalomjegyzksor"/>
      </w:pPr>
      <w:bookmarkStart w:id="39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39"/>
    </w:p>
    <w:p w14:paraId="6E6803C3" w14:textId="42141F0A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3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27654E19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7471CB1A" w14:textId="18F78C71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4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4C89A339" w14:textId="77777777" w:rsidR="00B50CAA" w:rsidRDefault="00B50CAA" w:rsidP="00816BCB">
      <w:pPr>
        <w:pStyle w:val="Fejezetcimszmozsnlkl"/>
      </w:pPr>
      <w:bookmarkStart w:id="40" w:name="_Toc87987730"/>
      <w:bookmarkStart w:id="41" w:name="_Toc88492241"/>
      <w:r>
        <w:lastRenderedPageBreak/>
        <w:t>Függelék</w:t>
      </w:r>
      <w:bookmarkEnd w:id="40"/>
      <w:bookmarkEnd w:id="41"/>
    </w:p>
    <w:p w14:paraId="5747A86F" w14:textId="77777777" w:rsidR="00B50CAA" w:rsidRDefault="00B50CAA" w:rsidP="00B50CAA"/>
    <w:sectPr w:rsidR="00B50CAA" w:rsidSect="00D23BFC">
      <w:headerReference w:type="even" r:id="rId15"/>
      <w:footerReference w:type="default" r:id="rId16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18718" w14:textId="77777777" w:rsidR="00FF5ED9" w:rsidRDefault="00FF5ED9">
      <w:r>
        <w:separator/>
      </w:r>
    </w:p>
  </w:endnote>
  <w:endnote w:type="continuationSeparator" w:id="0">
    <w:p w14:paraId="0C7A58E7" w14:textId="77777777" w:rsidR="00FF5ED9" w:rsidRDefault="00FF5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BF4292">
      <w:rPr>
        <w:rStyle w:val="Oldalszm"/>
        <w:noProof/>
      </w:rPr>
      <w:t>12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572E" w14:textId="77777777" w:rsidR="00FF5ED9" w:rsidRDefault="00FF5ED9">
      <w:r>
        <w:separator/>
      </w:r>
    </w:p>
  </w:footnote>
  <w:footnote w:type="continuationSeparator" w:id="0">
    <w:p w14:paraId="54D3727B" w14:textId="77777777" w:rsidR="00FF5ED9" w:rsidRDefault="00FF5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5F15"/>
    <w:rsid w:val="000062F4"/>
    <w:rsid w:val="0001192F"/>
    <w:rsid w:val="000331A2"/>
    <w:rsid w:val="000A7483"/>
    <w:rsid w:val="000B53E0"/>
    <w:rsid w:val="000D2D9B"/>
    <w:rsid w:val="001102B6"/>
    <w:rsid w:val="0011488B"/>
    <w:rsid w:val="00162232"/>
    <w:rsid w:val="00171054"/>
    <w:rsid w:val="001A57BC"/>
    <w:rsid w:val="001D7D42"/>
    <w:rsid w:val="002102C3"/>
    <w:rsid w:val="00225F65"/>
    <w:rsid w:val="00227347"/>
    <w:rsid w:val="00267677"/>
    <w:rsid w:val="00267AC8"/>
    <w:rsid w:val="002841F9"/>
    <w:rsid w:val="002C6A9C"/>
    <w:rsid w:val="002D0621"/>
    <w:rsid w:val="002D160C"/>
    <w:rsid w:val="002D3265"/>
    <w:rsid w:val="002D7DA9"/>
    <w:rsid w:val="002E1D2A"/>
    <w:rsid w:val="00302BB3"/>
    <w:rsid w:val="00313013"/>
    <w:rsid w:val="00350AEC"/>
    <w:rsid w:val="00355695"/>
    <w:rsid w:val="0037381F"/>
    <w:rsid w:val="00384614"/>
    <w:rsid w:val="003A3155"/>
    <w:rsid w:val="003A4CDB"/>
    <w:rsid w:val="003B0188"/>
    <w:rsid w:val="003D2725"/>
    <w:rsid w:val="003E70B1"/>
    <w:rsid w:val="003F5425"/>
    <w:rsid w:val="00410924"/>
    <w:rsid w:val="00430793"/>
    <w:rsid w:val="00450E97"/>
    <w:rsid w:val="00453FC5"/>
    <w:rsid w:val="00471BB7"/>
    <w:rsid w:val="00474D9C"/>
    <w:rsid w:val="0048395A"/>
    <w:rsid w:val="004851C7"/>
    <w:rsid w:val="00486C1A"/>
    <w:rsid w:val="004A4B8D"/>
    <w:rsid w:val="004B0BF6"/>
    <w:rsid w:val="004B4B7E"/>
    <w:rsid w:val="004E393F"/>
    <w:rsid w:val="005005E5"/>
    <w:rsid w:val="00502A30"/>
    <w:rsid w:val="005202C0"/>
    <w:rsid w:val="005313A1"/>
    <w:rsid w:val="005524FC"/>
    <w:rsid w:val="00556E29"/>
    <w:rsid w:val="00576495"/>
    <w:rsid w:val="005B7E8F"/>
    <w:rsid w:val="005D3443"/>
    <w:rsid w:val="005E01E0"/>
    <w:rsid w:val="005E2562"/>
    <w:rsid w:val="005F3404"/>
    <w:rsid w:val="00615E24"/>
    <w:rsid w:val="006175DE"/>
    <w:rsid w:val="0062185B"/>
    <w:rsid w:val="0063585C"/>
    <w:rsid w:val="00641018"/>
    <w:rsid w:val="006459E0"/>
    <w:rsid w:val="00646A41"/>
    <w:rsid w:val="00650C7C"/>
    <w:rsid w:val="006657C2"/>
    <w:rsid w:val="00675281"/>
    <w:rsid w:val="00681E99"/>
    <w:rsid w:val="00692605"/>
    <w:rsid w:val="006A19B7"/>
    <w:rsid w:val="006A1B7F"/>
    <w:rsid w:val="006B00FC"/>
    <w:rsid w:val="006D338C"/>
    <w:rsid w:val="006F23EF"/>
    <w:rsid w:val="006F512E"/>
    <w:rsid w:val="00700E3A"/>
    <w:rsid w:val="00730B3C"/>
    <w:rsid w:val="00753855"/>
    <w:rsid w:val="00760739"/>
    <w:rsid w:val="00771CFE"/>
    <w:rsid w:val="00816BCB"/>
    <w:rsid w:val="008353B3"/>
    <w:rsid w:val="00854BDC"/>
    <w:rsid w:val="00863430"/>
    <w:rsid w:val="008813E0"/>
    <w:rsid w:val="008921BF"/>
    <w:rsid w:val="008923A0"/>
    <w:rsid w:val="008C722C"/>
    <w:rsid w:val="008D2B64"/>
    <w:rsid w:val="008E7228"/>
    <w:rsid w:val="00901394"/>
    <w:rsid w:val="0090541F"/>
    <w:rsid w:val="00914E61"/>
    <w:rsid w:val="00940CB1"/>
    <w:rsid w:val="0098532E"/>
    <w:rsid w:val="009A32B9"/>
    <w:rsid w:val="009B1AB8"/>
    <w:rsid w:val="009B333A"/>
    <w:rsid w:val="009C1C93"/>
    <w:rsid w:val="009E67D2"/>
    <w:rsid w:val="00A03BDD"/>
    <w:rsid w:val="00A173CD"/>
    <w:rsid w:val="00A34DC4"/>
    <w:rsid w:val="00A87F7E"/>
    <w:rsid w:val="00AB511F"/>
    <w:rsid w:val="00AE05C4"/>
    <w:rsid w:val="00B13FD0"/>
    <w:rsid w:val="00B4104A"/>
    <w:rsid w:val="00B50CAA"/>
    <w:rsid w:val="00B96880"/>
    <w:rsid w:val="00BF4292"/>
    <w:rsid w:val="00C00B3C"/>
    <w:rsid w:val="00C2686E"/>
    <w:rsid w:val="00C31260"/>
    <w:rsid w:val="00C53F92"/>
    <w:rsid w:val="00C73DEE"/>
    <w:rsid w:val="00C84464"/>
    <w:rsid w:val="00C94815"/>
    <w:rsid w:val="00D07335"/>
    <w:rsid w:val="00D1632F"/>
    <w:rsid w:val="00D23BFC"/>
    <w:rsid w:val="00D429F2"/>
    <w:rsid w:val="00D53F5A"/>
    <w:rsid w:val="00D81927"/>
    <w:rsid w:val="00D95E2C"/>
    <w:rsid w:val="00DC2E38"/>
    <w:rsid w:val="00DC3732"/>
    <w:rsid w:val="00DD6A58"/>
    <w:rsid w:val="00E04977"/>
    <w:rsid w:val="00E07EE4"/>
    <w:rsid w:val="00E42F0D"/>
    <w:rsid w:val="00E8385C"/>
    <w:rsid w:val="00E86A0C"/>
    <w:rsid w:val="00ED24FC"/>
    <w:rsid w:val="00EE1A1F"/>
    <w:rsid w:val="00EE2264"/>
    <w:rsid w:val="00EF3229"/>
    <w:rsid w:val="00F050F9"/>
    <w:rsid w:val="00F64CAB"/>
    <w:rsid w:val="00FF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docId w15:val="{4E327C5D-6EA5-4ED9-84D1-FF0E1F35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353B3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  <w:style w:type="character" w:customStyle="1" w:styleId="Cmsor1Char">
    <w:name w:val="Címsor 1 Char"/>
    <w:basedOn w:val="Bekezdsalapbettpusa"/>
    <w:link w:val="Cmsor1"/>
    <w:rsid w:val="00453FC5"/>
    <w:rPr>
      <w:rFonts w:cs="Arial"/>
      <w:b/>
      <w:bCs/>
      <w:kern w:val="32"/>
      <w:sz w:val="36"/>
      <w:szCs w:val="32"/>
      <w:lang w:eastAsia="en-US"/>
    </w:rPr>
  </w:style>
  <w:style w:type="character" w:customStyle="1" w:styleId="Cmsor4Char">
    <w:name w:val="Címsor 4 Char"/>
    <w:basedOn w:val="Bekezdsalapbettpusa"/>
    <w:link w:val="Cmsor4"/>
    <w:rsid w:val="000D2D9B"/>
    <w:rPr>
      <w:b/>
      <w:bCs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ni.com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en.wikipedia.org/wiki/Evaluation_strateg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2F076816882374BB78E8A64909A5563" ma:contentTypeVersion="9" ma:contentTypeDescription="Új dokumentum létrehozása." ma:contentTypeScope="" ma:versionID="7b61fdaf7e3c0186cb7b35f3988c829b">
  <xsd:schema xmlns:xsd="http://www.w3.org/2001/XMLSchema" xmlns:xs="http://www.w3.org/2001/XMLSchema" xmlns:p="http://schemas.microsoft.com/office/2006/metadata/properties" xmlns:ns3="af243532-1d03-4601-bdf2-e5d195b80cf2" xmlns:ns4="8b3f649a-7f21-4f12-a77e-d68c683a07f7" targetNamespace="http://schemas.microsoft.com/office/2006/metadata/properties" ma:root="true" ma:fieldsID="92479f8f1bcb0fd10d8e49bfa792e891" ns3:_="" ns4:_="">
    <xsd:import namespace="af243532-1d03-4601-bdf2-e5d195b80cf2"/>
    <xsd:import namespace="8b3f649a-7f21-4f12-a77e-d68c683a0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43532-1d03-4601-bdf2-e5d195b80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f649a-7f21-4f12-a77e-d68c683a0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4DE6A-CB37-40A1-B172-9F3529EC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243532-1d03-4601-bdf2-e5d195b80cf2"/>
    <ds:schemaRef ds:uri="8b3f649a-7f21-4f12-a77e-d68c683a0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C07687-540C-47B7-BD5E-026AD5AF0C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72CCA-501C-45FB-8ADC-434316645DE5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8b3f649a-7f21-4f12-a77e-d68c683a07f7"/>
    <ds:schemaRef ds:uri="af243532-1d03-4601-bdf2-e5d195b80cf2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592</TotalTime>
  <Pages>15</Pages>
  <Words>1147</Words>
  <Characters>7459</Characters>
  <Application>Microsoft Office Word</Application>
  <DocSecurity>0</DocSecurity>
  <Lines>240</Lines>
  <Paragraphs>195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Kártyajáték megvalósítása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Kővári Bence András</Manager>
  <Company>Automatizálási és Alkalmazott Informatikai Tanszék</Company>
  <LinksUpToDate>false</LinksUpToDate>
  <CharactersWithSpaces>8411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Kártyajáték megvalósítása</dc:title>
  <dc:subject>ASP.NET Core és Angular platformon</dc:subject>
  <dc:creator>Nagy Viktor</dc:creator>
  <cp:keywords/>
  <dc:description/>
  <cp:lastModifiedBy>Nagy Viktor</cp:lastModifiedBy>
  <cp:revision>10</cp:revision>
  <cp:lastPrinted>2002-07-08T12:51:00Z</cp:lastPrinted>
  <dcterms:created xsi:type="dcterms:W3CDTF">2021-11-17T23:03:00Z</dcterms:created>
  <dcterms:modified xsi:type="dcterms:W3CDTF">2021-11-22T23:27:00Z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0x01010082F076816882374BB78E8A64909A5563</vt:lpwstr>
  </property>
</Properties>
</file>